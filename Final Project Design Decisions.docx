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49BD" w14:textId="0971FAAB" w:rsidR="003C4B37" w:rsidRPr="00CC7F85" w:rsidRDefault="00AE7E8B" w:rsidP="00F12A1F">
      <w:pPr>
        <w:pStyle w:val="Title"/>
      </w:pPr>
      <w:sdt>
        <w:sdtPr>
          <w:alias w:val="Title"/>
          <w:tag w:val=""/>
          <w:id w:val="-754046694"/>
          <w:placeholder>
            <w:docPart w:val="E7E75647403D474CB57ED94D25C18F0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75796">
            <w:t>Final Project</w:t>
          </w:r>
          <w:r w:rsidR="000B3ACE" w:rsidRPr="000B3ACE">
            <w:t xml:space="preserve">: </w:t>
          </w:r>
          <w:r w:rsidR="00475796">
            <w:t>Design Decisions</w:t>
          </w:r>
        </w:sdtContent>
      </w:sdt>
    </w:p>
    <w:p w14:paraId="01D6C536" w14:textId="77777777" w:rsidR="003C4B37" w:rsidRDefault="00AE7E8B" w:rsidP="002C73F7">
      <w:pPr>
        <w:pStyle w:val="Subtitle"/>
      </w:pPr>
      <w:sdt>
        <w:sdtPr>
          <w:alias w:val="Author"/>
          <w:tag w:val=""/>
          <w:id w:val="1089428431"/>
          <w:placeholder>
            <w:docPart w:val="A3179D862D034177A94D5DBCE10D783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172D05">
            <w:t>Charles Hilton</w:t>
          </w:r>
        </w:sdtContent>
      </w:sdt>
    </w:p>
    <w:sdt>
      <w:sdtPr>
        <w:alias w:val="Company"/>
        <w:tag w:val=""/>
        <w:id w:val="690799499"/>
        <w:placeholder>
          <w:docPart w:val="4AE13E92A5314FFEBF9CF296B62D1D14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27584B50" w14:textId="77777777" w:rsidR="00EF3162" w:rsidRDefault="00C67664" w:rsidP="002C73F7">
          <w:pPr>
            <w:pStyle w:val="Subtitle"/>
          </w:pPr>
          <w:r>
            <w:t>Southern New Hampshire University</w:t>
          </w:r>
        </w:p>
      </w:sdtContent>
    </w:sdt>
    <w:p w14:paraId="014DF35E" w14:textId="77777777" w:rsidR="002C4BDD" w:rsidRDefault="002C4BDD">
      <w:pPr>
        <w:spacing w:line="259" w:lineRule="auto"/>
        <w:ind w:firstLine="0"/>
        <w:rPr>
          <w:rFonts w:cs="Times New Roman"/>
          <w:b/>
          <w:szCs w:val="24"/>
        </w:rPr>
      </w:pPr>
      <w:r>
        <w:br w:type="page"/>
      </w:r>
    </w:p>
    <w:p w14:paraId="267E0337" w14:textId="7FBFE849" w:rsidR="00A611E5" w:rsidRDefault="000627B9" w:rsidP="00DD159C">
      <w:pPr>
        <w:pStyle w:val="Heading1"/>
      </w:pPr>
      <w:r>
        <w:lastRenderedPageBreak/>
        <w:t>Summary</w:t>
      </w:r>
    </w:p>
    <w:p w14:paraId="2991F71D" w14:textId="15B4A87F" w:rsidR="00955844" w:rsidRDefault="006D4EC1" w:rsidP="00B31445">
      <w:pPr>
        <w:rPr>
          <w:noProof/>
        </w:rPr>
      </w:pPr>
      <w:r>
        <w:rPr>
          <w:noProof/>
        </w:rPr>
        <w:t xml:space="preserve">This project certainly was a challenge. </w:t>
      </w:r>
      <w:r w:rsidR="00C41DC1">
        <w:rPr>
          <w:noProof/>
        </w:rPr>
        <w:t>Having spent now a majority of my life CAD modeling, this course has given me a certain appreciation for the tools</w:t>
      </w:r>
      <w:r w:rsidR="00A52E29">
        <w:rPr>
          <w:noProof/>
        </w:rPr>
        <w:t xml:space="preserve"> that implement OpenGL in a more intuitive, user-friendly way.</w:t>
      </w:r>
      <w:r w:rsidR="00CD4768">
        <w:rPr>
          <w:noProof/>
        </w:rPr>
        <w:t xml:space="preserve"> I had great ambitions on the outset of this class</w:t>
      </w:r>
      <w:r w:rsidR="00CB5225">
        <w:rPr>
          <w:noProof/>
        </w:rPr>
        <w:t xml:space="preserve">, but due to time constraints and a lack of familiarity with tools like AssImp, and </w:t>
      </w:r>
      <w:r w:rsidR="00993C29">
        <w:rPr>
          <w:noProof/>
        </w:rPr>
        <w:t>struggles with trying to make my own OBJ importer, I reverted to using simple, hand-coded meshes, and the primitive libraries provided.</w:t>
      </w:r>
    </w:p>
    <w:p w14:paraId="35A2C3B5" w14:textId="744E879A" w:rsidR="00726425" w:rsidRDefault="00B103C4" w:rsidP="00CE5AD2">
      <w:pPr>
        <w:rPr>
          <w:noProof/>
        </w:rPr>
      </w:pPr>
      <w:r>
        <w:rPr>
          <w:noProof/>
        </w:rPr>
        <w:t>My scene was simple, much simpler than I had planned on making it. For the base plane, I used a hand-coded set of vertices</w:t>
      </w:r>
      <w:r w:rsidR="00C51684">
        <w:rPr>
          <w:noProof/>
        </w:rPr>
        <w:t>, and applied a desert texture to it</w:t>
      </w:r>
      <w:r>
        <w:rPr>
          <w:noProof/>
        </w:rPr>
        <w:t xml:space="preserve">. </w:t>
      </w:r>
      <w:r w:rsidR="009840B5">
        <w:rPr>
          <w:noProof/>
        </w:rPr>
        <w:t xml:space="preserve">For my mouse dock, I used a conjunction of a hand-coded mesh for the base, and </w:t>
      </w:r>
      <w:r w:rsidR="00774D73">
        <w:rPr>
          <w:noProof/>
        </w:rPr>
        <w:t>spheres that were stretched out using scaling, applying appropriate textures to both.</w:t>
      </w:r>
      <w:r w:rsidR="00F0056F">
        <w:rPr>
          <w:noProof/>
        </w:rPr>
        <w:t xml:space="preserve"> The trick for the hand-coded objects was tweaking the texture coordinates and surface normals.</w:t>
      </w:r>
      <w:r w:rsidR="008970CC">
        <w:rPr>
          <w:noProof/>
        </w:rPr>
        <w:t xml:space="preserve"> I also approximated a mouse using a sphere, stre</w:t>
      </w:r>
      <w:r w:rsidR="009E0F99">
        <w:rPr>
          <w:noProof/>
        </w:rPr>
        <w:t>t</w:t>
      </w:r>
      <w:r w:rsidR="008970CC">
        <w:rPr>
          <w:noProof/>
        </w:rPr>
        <w:t xml:space="preserve">ching it using scaling to </w:t>
      </w:r>
      <w:r w:rsidR="00EC1A5E">
        <w:rPr>
          <w:noProof/>
        </w:rPr>
        <w:t>more closely mimic a real-world mouse.</w:t>
      </w:r>
      <w:r w:rsidR="00CE5AD2">
        <w:rPr>
          <w:noProof/>
        </w:rPr>
        <w:t xml:space="preserve"> </w:t>
      </w:r>
      <w:r w:rsidR="00726425">
        <w:rPr>
          <w:noProof/>
        </w:rPr>
        <w:t>The mug was interesting</w:t>
      </w:r>
      <w:r w:rsidR="00820B37">
        <w:rPr>
          <w:noProof/>
        </w:rPr>
        <w:t xml:space="preserve">. I would have liked to make the handle hollow. But I don’t think there is </w:t>
      </w:r>
      <w:r w:rsidR="00B1065E">
        <w:rPr>
          <w:noProof/>
        </w:rPr>
        <w:t xml:space="preserve">a cut command to subract the volume using a smaller cylinder, like there is </w:t>
      </w:r>
      <w:r w:rsidR="001B0A35">
        <w:rPr>
          <w:noProof/>
        </w:rPr>
        <w:t>in proper CAD software.</w:t>
      </w:r>
    </w:p>
    <w:p w14:paraId="4B4E7437" w14:textId="0C1A16F7" w:rsidR="007C70AA" w:rsidRDefault="007C70AA" w:rsidP="00CE5AD2">
      <w:pPr>
        <w:rPr>
          <w:noProof/>
        </w:rPr>
      </w:pPr>
      <w:r>
        <w:rPr>
          <w:noProof/>
        </w:rPr>
        <w:t>For navigating around the scene, I added the functionality to move up and down by modyifying Camera.h and adding the needed</w:t>
      </w:r>
      <w:r w:rsidR="00981D74">
        <w:rPr>
          <w:noProof/>
        </w:rPr>
        <w:t xml:space="preserve"> keyboard key press events in the main program. I was </w:t>
      </w:r>
      <w:r w:rsidR="00ED3631">
        <w:rPr>
          <w:noProof/>
        </w:rPr>
        <w:t>rather proud of how I handled switching between orthographic and perspective projections.</w:t>
      </w:r>
      <w:r w:rsidR="00650487">
        <w:rPr>
          <w:noProof/>
        </w:rPr>
        <w:t xml:space="preserve"> To prevent the system from capturing to many “P” key presses, I added a debouncer </w:t>
      </w:r>
      <w:r w:rsidR="00784C1C">
        <w:rPr>
          <w:noProof/>
        </w:rPr>
        <w:t>using a couple of simple techniques, that could be easily applied to other key presses if needed.</w:t>
      </w:r>
    </w:p>
    <w:p w14:paraId="2C421E5D" w14:textId="3127433F" w:rsidR="002B33A7" w:rsidRPr="005A661E" w:rsidRDefault="002B33A7" w:rsidP="00B31445">
      <w:r>
        <w:rPr>
          <w:noProof/>
        </w:rPr>
        <w:t xml:space="preserve">I refactored the UCreateMesh function provided in our </w:t>
      </w:r>
      <w:r w:rsidR="00D81AB8">
        <w:rPr>
          <w:noProof/>
        </w:rPr>
        <w:t xml:space="preserve">tutorials </w:t>
      </w:r>
      <w:r w:rsidR="00D81AB8">
        <w:rPr>
          <w:noProof/>
        </w:rPr>
        <w:t>into a UBindMesh function</w:t>
      </w:r>
      <w:r w:rsidR="0076383F">
        <w:rPr>
          <w:noProof/>
        </w:rPr>
        <w:t>,</w:t>
      </w:r>
      <w:r>
        <w:rPr>
          <w:noProof/>
        </w:rPr>
        <w:t xml:space="preserve"> to allow</w:t>
      </w:r>
      <w:r w:rsidR="00D81AB8">
        <w:rPr>
          <w:noProof/>
        </w:rPr>
        <w:t xml:space="preserve"> arrays to be passed in. This helped clean up the code, simpl</w:t>
      </w:r>
      <w:r w:rsidR="00AE7E8B">
        <w:rPr>
          <w:noProof/>
        </w:rPr>
        <w:t>i</w:t>
      </w:r>
      <w:r w:rsidR="00D81AB8">
        <w:rPr>
          <w:noProof/>
        </w:rPr>
        <w:t>f</w:t>
      </w:r>
      <w:r w:rsidR="00AE7E8B">
        <w:rPr>
          <w:noProof/>
        </w:rPr>
        <w:t>y</w:t>
      </w:r>
      <w:r w:rsidR="00D81AB8">
        <w:rPr>
          <w:noProof/>
        </w:rPr>
        <w:t>ing the process of</w:t>
      </w:r>
      <w:r w:rsidR="00FE3A1D">
        <w:rPr>
          <w:noProof/>
        </w:rPr>
        <w:t xml:space="preserve"> trying to create individual VAO’s, VBO’s, etc. for each object I wanted to add to my scene</w:t>
      </w:r>
      <w:r w:rsidR="000050CF">
        <w:rPr>
          <w:noProof/>
        </w:rPr>
        <w:t xml:space="preserve">. </w:t>
      </w:r>
      <w:r w:rsidR="001F2481">
        <w:rPr>
          <w:noProof/>
        </w:rPr>
        <w:t xml:space="preserve">I </w:t>
      </w:r>
      <w:r w:rsidR="001F2481">
        <w:rPr>
          <w:noProof/>
        </w:rPr>
        <w:lastRenderedPageBreak/>
        <w:t>would have liked to have spent more time refactoring code.</w:t>
      </w:r>
      <w:r w:rsidR="00965CAC">
        <w:rPr>
          <w:noProof/>
        </w:rPr>
        <w:t xml:space="preserve"> It would have been nice to </w:t>
      </w:r>
      <w:r w:rsidR="00BC6BC3">
        <w:rPr>
          <w:noProof/>
        </w:rPr>
        <w:t>create a collection of objects and iterate across it</w:t>
      </w:r>
      <w:r w:rsidR="00E9478C">
        <w:rPr>
          <w:noProof/>
        </w:rPr>
        <w:t xml:space="preserve"> to render each individual object, handle the transformations for each, and do all necessary binding. I got part of the way there. I think I might actually turn it into pet project</w:t>
      </w:r>
      <w:r w:rsidR="00297B28">
        <w:rPr>
          <w:noProof/>
        </w:rPr>
        <w:t>, making a simple graphics engine per say that can load in different assets and make it easier to manage them.</w:t>
      </w:r>
      <w:r w:rsidR="00F614B1">
        <w:rPr>
          <w:noProof/>
        </w:rPr>
        <w:t xml:space="preserve"> Depending on the file type though, I think it might be necessary to have multiple shader programs, to handle cases for file types that provide texture </w:t>
      </w:r>
      <w:r w:rsidR="00DB479B">
        <w:rPr>
          <w:noProof/>
        </w:rPr>
        <w:t>coordinates or surface normals.</w:t>
      </w:r>
      <w:r w:rsidR="006246A9">
        <w:rPr>
          <w:noProof/>
        </w:rPr>
        <w:t xml:space="preserve"> In  my efforts to try importing OBJ files, I started modeling things in SolidWorks, then exporting to STL (which only has vertex XYZ locations), importing into Blender, then out </w:t>
      </w:r>
      <w:r w:rsidR="00EA6C8C">
        <w:rPr>
          <w:noProof/>
        </w:rPr>
        <w:t>to an OBJ file. Depending on the flavor of OBJ file, it can have texture coordinates or n</w:t>
      </w:r>
      <w:r w:rsidR="007E03E6">
        <w:rPr>
          <w:noProof/>
        </w:rPr>
        <w:t xml:space="preserve">or, as well as optional normals. I didn’t feel it was time </w:t>
      </w:r>
      <w:r w:rsidR="00767E70">
        <w:rPr>
          <w:noProof/>
        </w:rPr>
        <w:t>efficient to try handling all of the different conditions, and thusly how to bind the VBO</w:t>
      </w:r>
      <w:r w:rsidR="00A158AE">
        <w:rPr>
          <w:noProof/>
        </w:rPr>
        <w:t xml:space="preserve"> appropriately with arbitrarily changing data, so I opted to go with the old school approach of </w:t>
      </w:r>
      <w:r w:rsidR="00F246C5">
        <w:rPr>
          <w:noProof/>
        </w:rPr>
        <w:t>banging out arrays for the hand-coded objects in my scene.</w:t>
      </w:r>
    </w:p>
    <w:sectPr w:rsidR="002B33A7" w:rsidRPr="005A661E" w:rsidSect="00394DE5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99631" w14:textId="77777777" w:rsidR="00E46027" w:rsidRDefault="00E46027" w:rsidP="00EF3162">
      <w:r>
        <w:separator/>
      </w:r>
    </w:p>
  </w:endnote>
  <w:endnote w:type="continuationSeparator" w:id="0">
    <w:p w14:paraId="64730392" w14:textId="77777777" w:rsidR="00E46027" w:rsidRDefault="00E46027" w:rsidP="00EF3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7E527" w14:textId="77777777" w:rsidR="00DB174C" w:rsidRDefault="00DB174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F9454" w14:textId="77777777" w:rsidR="00E46027" w:rsidRDefault="00E46027" w:rsidP="00EF3162">
      <w:r>
        <w:separator/>
      </w:r>
    </w:p>
  </w:footnote>
  <w:footnote w:type="continuationSeparator" w:id="0">
    <w:p w14:paraId="26129C27" w14:textId="77777777" w:rsidR="00E46027" w:rsidRDefault="00E46027" w:rsidP="00EF31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1643777188"/>
      <w:placeholder>
        <w:docPart w:val="4AE13E92A5314FFEBF9CF296B62D1D1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2560FD5" w14:textId="3C0A0BEE" w:rsidR="003C4B37" w:rsidRPr="00C13347" w:rsidRDefault="00475796" w:rsidP="00AC3C19">
        <w:pPr>
          <w:pStyle w:val="Header"/>
          <w:tabs>
            <w:tab w:val="clear" w:pos="4680"/>
          </w:tabs>
          <w:ind w:firstLine="0"/>
        </w:pPr>
        <w:r>
          <w:t>Final Project: Design Decisions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714C5" w14:textId="77777777" w:rsidR="00B86D9A" w:rsidRPr="00B86D9A" w:rsidRDefault="007B62D7" w:rsidP="00EF3162">
    <w:pPr>
      <w:pStyle w:val="Header"/>
    </w:pPr>
    <w:r w:rsidRPr="007B62D7">
      <w:t xml:space="preserve">Assignment </w:t>
    </w:r>
    <w:r w:rsidR="00874059">
      <w:t>2</w:t>
    </w:r>
    <w:r w:rsidRPr="007B62D7">
      <w:t xml:space="preserve">-2: </w:t>
    </w:r>
    <w:r w:rsidR="00874059">
      <w:t>Research Investigation Progress Check 1</w:t>
    </w:r>
    <w:r w:rsidR="00B86D9A">
      <w:tab/>
    </w:r>
    <w:sdt>
      <w:sdtPr>
        <w:id w:val="-173892292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B86D9A" w:rsidRPr="00B86D9A">
          <w:fldChar w:fldCharType="begin"/>
        </w:r>
        <w:r w:rsidR="00B86D9A" w:rsidRPr="00B86D9A">
          <w:instrText xml:space="preserve"> PAGE   \* MERGEFORMAT </w:instrText>
        </w:r>
        <w:r w:rsidR="00B86D9A" w:rsidRPr="00B86D9A">
          <w:fldChar w:fldCharType="separate"/>
        </w:r>
        <w:r w:rsidR="001206F3">
          <w:rPr>
            <w:noProof/>
          </w:rPr>
          <w:t>1</w:t>
        </w:r>
        <w:r w:rsidR="00B86D9A" w:rsidRPr="00B86D9A">
          <w:rPr>
            <w:noProof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2A14"/>
    <w:multiLevelType w:val="multilevel"/>
    <w:tmpl w:val="DE1E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3589E"/>
    <w:multiLevelType w:val="hybridMultilevel"/>
    <w:tmpl w:val="ADCE6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BB60CB"/>
    <w:multiLevelType w:val="hybridMultilevel"/>
    <w:tmpl w:val="17FEC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E3765"/>
    <w:multiLevelType w:val="hybridMultilevel"/>
    <w:tmpl w:val="B05E7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132CD"/>
    <w:multiLevelType w:val="hybridMultilevel"/>
    <w:tmpl w:val="48A42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A5A02"/>
    <w:multiLevelType w:val="multilevel"/>
    <w:tmpl w:val="956A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90E6E"/>
    <w:multiLevelType w:val="hybridMultilevel"/>
    <w:tmpl w:val="9D765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668B6"/>
    <w:multiLevelType w:val="hybridMultilevel"/>
    <w:tmpl w:val="B43CFE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2E6297"/>
    <w:multiLevelType w:val="hybridMultilevel"/>
    <w:tmpl w:val="2B3291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AF4322"/>
    <w:multiLevelType w:val="hybridMultilevel"/>
    <w:tmpl w:val="85548DA0"/>
    <w:lvl w:ilvl="0" w:tplc="D0CCD0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8446EC"/>
    <w:multiLevelType w:val="multilevel"/>
    <w:tmpl w:val="12C4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14055A"/>
    <w:multiLevelType w:val="hybridMultilevel"/>
    <w:tmpl w:val="E5D0F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104265">
    <w:abstractNumId w:val="5"/>
  </w:num>
  <w:num w:numId="2" w16cid:durableId="1253002589">
    <w:abstractNumId w:val="0"/>
  </w:num>
  <w:num w:numId="3" w16cid:durableId="1343240996">
    <w:abstractNumId w:val="4"/>
  </w:num>
  <w:num w:numId="4" w16cid:durableId="959383276">
    <w:abstractNumId w:val="10"/>
  </w:num>
  <w:num w:numId="5" w16cid:durableId="1761246071">
    <w:abstractNumId w:val="2"/>
  </w:num>
  <w:num w:numId="6" w16cid:durableId="924072995">
    <w:abstractNumId w:val="3"/>
  </w:num>
  <w:num w:numId="7" w16cid:durableId="1724672600">
    <w:abstractNumId w:val="8"/>
  </w:num>
  <w:num w:numId="8" w16cid:durableId="1013143287">
    <w:abstractNumId w:val="6"/>
  </w:num>
  <w:num w:numId="9" w16cid:durableId="1429158774">
    <w:abstractNumId w:val="9"/>
  </w:num>
  <w:num w:numId="10" w16cid:durableId="1386444923">
    <w:abstractNumId w:val="1"/>
  </w:num>
  <w:num w:numId="11" w16cid:durableId="23946381">
    <w:abstractNumId w:val="11"/>
  </w:num>
  <w:num w:numId="12" w16cid:durableId="18930795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AE4"/>
    <w:rsid w:val="0000262E"/>
    <w:rsid w:val="00002683"/>
    <w:rsid w:val="00002975"/>
    <w:rsid w:val="000050CF"/>
    <w:rsid w:val="00005217"/>
    <w:rsid w:val="00007A1A"/>
    <w:rsid w:val="00007C1B"/>
    <w:rsid w:val="000110CC"/>
    <w:rsid w:val="0001147B"/>
    <w:rsid w:val="0001352B"/>
    <w:rsid w:val="00013689"/>
    <w:rsid w:val="00013932"/>
    <w:rsid w:val="00013C01"/>
    <w:rsid w:val="00014F3E"/>
    <w:rsid w:val="00015087"/>
    <w:rsid w:val="00015470"/>
    <w:rsid w:val="0001627C"/>
    <w:rsid w:val="000166BC"/>
    <w:rsid w:val="000203CC"/>
    <w:rsid w:val="00020CEC"/>
    <w:rsid w:val="00022551"/>
    <w:rsid w:val="00022BB0"/>
    <w:rsid w:val="0002312F"/>
    <w:rsid w:val="000247E2"/>
    <w:rsid w:val="00025D52"/>
    <w:rsid w:val="00026CA3"/>
    <w:rsid w:val="000306C4"/>
    <w:rsid w:val="000320C1"/>
    <w:rsid w:val="00032909"/>
    <w:rsid w:val="000338B9"/>
    <w:rsid w:val="00034D1B"/>
    <w:rsid w:val="00035DF5"/>
    <w:rsid w:val="00037976"/>
    <w:rsid w:val="00037E37"/>
    <w:rsid w:val="00040E68"/>
    <w:rsid w:val="00041296"/>
    <w:rsid w:val="000422A6"/>
    <w:rsid w:val="00042E5E"/>
    <w:rsid w:val="00045048"/>
    <w:rsid w:val="00045463"/>
    <w:rsid w:val="00045ED3"/>
    <w:rsid w:val="00051541"/>
    <w:rsid w:val="0005166C"/>
    <w:rsid w:val="00052938"/>
    <w:rsid w:val="000569D3"/>
    <w:rsid w:val="00056E7F"/>
    <w:rsid w:val="0005705D"/>
    <w:rsid w:val="00060151"/>
    <w:rsid w:val="00061F7B"/>
    <w:rsid w:val="00061FAE"/>
    <w:rsid w:val="00062158"/>
    <w:rsid w:val="000627B9"/>
    <w:rsid w:val="000632BA"/>
    <w:rsid w:val="00063971"/>
    <w:rsid w:val="00063E16"/>
    <w:rsid w:val="000656A2"/>
    <w:rsid w:val="00066346"/>
    <w:rsid w:val="00066668"/>
    <w:rsid w:val="00066E17"/>
    <w:rsid w:val="000675D8"/>
    <w:rsid w:val="00070595"/>
    <w:rsid w:val="0007086C"/>
    <w:rsid w:val="00070C0F"/>
    <w:rsid w:val="000717C5"/>
    <w:rsid w:val="00071CC4"/>
    <w:rsid w:val="0007248A"/>
    <w:rsid w:val="00073CF8"/>
    <w:rsid w:val="00074D52"/>
    <w:rsid w:val="00075455"/>
    <w:rsid w:val="0007550F"/>
    <w:rsid w:val="00075567"/>
    <w:rsid w:val="00076DC4"/>
    <w:rsid w:val="000809E6"/>
    <w:rsid w:val="00082DB0"/>
    <w:rsid w:val="00083D74"/>
    <w:rsid w:val="00083F7C"/>
    <w:rsid w:val="00084443"/>
    <w:rsid w:val="00085B85"/>
    <w:rsid w:val="00090989"/>
    <w:rsid w:val="000912E1"/>
    <w:rsid w:val="00091CF8"/>
    <w:rsid w:val="00095405"/>
    <w:rsid w:val="00096350"/>
    <w:rsid w:val="00096EF4"/>
    <w:rsid w:val="00097077"/>
    <w:rsid w:val="000A0286"/>
    <w:rsid w:val="000A1D8B"/>
    <w:rsid w:val="000A25D4"/>
    <w:rsid w:val="000A2A32"/>
    <w:rsid w:val="000A2D25"/>
    <w:rsid w:val="000A31F6"/>
    <w:rsid w:val="000A3966"/>
    <w:rsid w:val="000A40F9"/>
    <w:rsid w:val="000A4569"/>
    <w:rsid w:val="000A4C93"/>
    <w:rsid w:val="000A52EA"/>
    <w:rsid w:val="000A5C68"/>
    <w:rsid w:val="000A6919"/>
    <w:rsid w:val="000A6A6D"/>
    <w:rsid w:val="000A74BB"/>
    <w:rsid w:val="000A787D"/>
    <w:rsid w:val="000A7AC7"/>
    <w:rsid w:val="000A7E36"/>
    <w:rsid w:val="000B016D"/>
    <w:rsid w:val="000B0466"/>
    <w:rsid w:val="000B157E"/>
    <w:rsid w:val="000B294C"/>
    <w:rsid w:val="000B2E7B"/>
    <w:rsid w:val="000B3ACE"/>
    <w:rsid w:val="000B3BE5"/>
    <w:rsid w:val="000B5D64"/>
    <w:rsid w:val="000B6906"/>
    <w:rsid w:val="000B7BD1"/>
    <w:rsid w:val="000C006A"/>
    <w:rsid w:val="000C0D18"/>
    <w:rsid w:val="000C13C0"/>
    <w:rsid w:val="000C325F"/>
    <w:rsid w:val="000C4039"/>
    <w:rsid w:val="000C50C1"/>
    <w:rsid w:val="000C5DAA"/>
    <w:rsid w:val="000C6EC3"/>
    <w:rsid w:val="000D1E44"/>
    <w:rsid w:val="000D3373"/>
    <w:rsid w:val="000D3473"/>
    <w:rsid w:val="000D3B16"/>
    <w:rsid w:val="000D3D9D"/>
    <w:rsid w:val="000D4510"/>
    <w:rsid w:val="000D5D67"/>
    <w:rsid w:val="000D6AB4"/>
    <w:rsid w:val="000D73C4"/>
    <w:rsid w:val="000E0294"/>
    <w:rsid w:val="000E02A4"/>
    <w:rsid w:val="000E130D"/>
    <w:rsid w:val="000E1B2A"/>
    <w:rsid w:val="000E2032"/>
    <w:rsid w:val="000E2F50"/>
    <w:rsid w:val="000E5C5A"/>
    <w:rsid w:val="000E7A75"/>
    <w:rsid w:val="000F0A1F"/>
    <w:rsid w:val="000F1D6B"/>
    <w:rsid w:val="000F2D99"/>
    <w:rsid w:val="000F2E63"/>
    <w:rsid w:val="000F48EB"/>
    <w:rsid w:val="000F4A2C"/>
    <w:rsid w:val="000F4AAB"/>
    <w:rsid w:val="000F5BFB"/>
    <w:rsid w:val="000F5CA7"/>
    <w:rsid w:val="000F6D67"/>
    <w:rsid w:val="000F7D57"/>
    <w:rsid w:val="000F7F19"/>
    <w:rsid w:val="0010177E"/>
    <w:rsid w:val="00102078"/>
    <w:rsid w:val="001025BC"/>
    <w:rsid w:val="00104D8B"/>
    <w:rsid w:val="00105AA7"/>
    <w:rsid w:val="00105E9F"/>
    <w:rsid w:val="001068B0"/>
    <w:rsid w:val="00106BF8"/>
    <w:rsid w:val="00106E05"/>
    <w:rsid w:val="00106FD7"/>
    <w:rsid w:val="001072D2"/>
    <w:rsid w:val="00107EF4"/>
    <w:rsid w:val="00110B05"/>
    <w:rsid w:val="00111B67"/>
    <w:rsid w:val="001126CD"/>
    <w:rsid w:val="00113E58"/>
    <w:rsid w:val="00115115"/>
    <w:rsid w:val="001154A1"/>
    <w:rsid w:val="00117132"/>
    <w:rsid w:val="001172E7"/>
    <w:rsid w:val="0012013F"/>
    <w:rsid w:val="001206F3"/>
    <w:rsid w:val="00123513"/>
    <w:rsid w:val="001240C9"/>
    <w:rsid w:val="00124B4E"/>
    <w:rsid w:val="00124F89"/>
    <w:rsid w:val="00125C4C"/>
    <w:rsid w:val="00126623"/>
    <w:rsid w:val="001308DE"/>
    <w:rsid w:val="00131A6D"/>
    <w:rsid w:val="00131DB4"/>
    <w:rsid w:val="001332EA"/>
    <w:rsid w:val="00133D40"/>
    <w:rsid w:val="001353E6"/>
    <w:rsid w:val="00135B14"/>
    <w:rsid w:val="00136306"/>
    <w:rsid w:val="001370FB"/>
    <w:rsid w:val="00142A2D"/>
    <w:rsid w:val="00144AE7"/>
    <w:rsid w:val="00146537"/>
    <w:rsid w:val="00151596"/>
    <w:rsid w:val="0015223A"/>
    <w:rsid w:val="001525B8"/>
    <w:rsid w:val="001530B4"/>
    <w:rsid w:val="00153ED1"/>
    <w:rsid w:val="0015501C"/>
    <w:rsid w:val="00156714"/>
    <w:rsid w:val="00156E35"/>
    <w:rsid w:val="00157026"/>
    <w:rsid w:val="001578BF"/>
    <w:rsid w:val="00157B5A"/>
    <w:rsid w:val="00157DCD"/>
    <w:rsid w:val="00161B24"/>
    <w:rsid w:val="00162C8E"/>
    <w:rsid w:val="00163914"/>
    <w:rsid w:val="001639B9"/>
    <w:rsid w:val="00163EF3"/>
    <w:rsid w:val="00164553"/>
    <w:rsid w:val="00164CCE"/>
    <w:rsid w:val="001655D3"/>
    <w:rsid w:val="00165967"/>
    <w:rsid w:val="001662E2"/>
    <w:rsid w:val="001677F1"/>
    <w:rsid w:val="00170348"/>
    <w:rsid w:val="00170601"/>
    <w:rsid w:val="00172998"/>
    <w:rsid w:val="00172D05"/>
    <w:rsid w:val="0017428E"/>
    <w:rsid w:val="00174D91"/>
    <w:rsid w:val="00176804"/>
    <w:rsid w:val="00176E09"/>
    <w:rsid w:val="00181010"/>
    <w:rsid w:val="00181568"/>
    <w:rsid w:val="00185005"/>
    <w:rsid w:val="00186AAA"/>
    <w:rsid w:val="00186FEC"/>
    <w:rsid w:val="001870CE"/>
    <w:rsid w:val="00190E96"/>
    <w:rsid w:val="001911C2"/>
    <w:rsid w:val="0019259E"/>
    <w:rsid w:val="00194467"/>
    <w:rsid w:val="00195147"/>
    <w:rsid w:val="001959A5"/>
    <w:rsid w:val="001959E4"/>
    <w:rsid w:val="00195D36"/>
    <w:rsid w:val="001A21B1"/>
    <w:rsid w:val="001A2A43"/>
    <w:rsid w:val="001A3961"/>
    <w:rsid w:val="001A3B1B"/>
    <w:rsid w:val="001A4263"/>
    <w:rsid w:val="001A7ABB"/>
    <w:rsid w:val="001A7C71"/>
    <w:rsid w:val="001A7D3A"/>
    <w:rsid w:val="001B0A35"/>
    <w:rsid w:val="001B0AAF"/>
    <w:rsid w:val="001B0F71"/>
    <w:rsid w:val="001B39B2"/>
    <w:rsid w:val="001B59CF"/>
    <w:rsid w:val="001B6A19"/>
    <w:rsid w:val="001B6C3A"/>
    <w:rsid w:val="001C14D8"/>
    <w:rsid w:val="001C20DE"/>
    <w:rsid w:val="001C2B21"/>
    <w:rsid w:val="001C2B6C"/>
    <w:rsid w:val="001C4EE5"/>
    <w:rsid w:val="001D03D6"/>
    <w:rsid w:val="001D05C7"/>
    <w:rsid w:val="001D0AD2"/>
    <w:rsid w:val="001D0D45"/>
    <w:rsid w:val="001D14D6"/>
    <w:rsid w:val="001D2A00"/>
    <w:rsid w:val="001D3777"/>
    <w:rsid w:val="001D43B0"/>
    <w:rsid w:val="001D57A4"/>
    <w:rsid w:val="001D5C38"/>
    <w:rsid w:val="001D616A"/>
    <w:rsid w:val="001E02C7"/>
    <w:rsid w:val="001E0967"/>
    <w:rsid w:val="001E15CB"/>
    <w:rsid w:val="001E1FC3"/>
    <w:rsid w:val="001E25D0"/>
    <w:rsid w:val="001E2FBE"/>
    <w:rsid w:val="001E3AA4"/>
    <w:rsid w:val="001E474D"/>
    <w:rsid w:val="001E51C1"/>
    <w:rsid w:val="001E521C"/>
    <w:rsid w:val="001E599D"/>
    <w:rsid w:val="001E5E22"/>
    <w:rsid w:val="001E652E"/>
    <w:rsid w:val="001E6C23"/>
    <w:rsid w:val="001E6FBC"/>
    <w:rsid w:val="001E74C0"/>
    <w:rsid w:val="001E76AF"/>
    <w:rsid w:val="001E7B2B"/>
    <w:rsid w:val="001F1322"/>
    <w:rsid w:val="001F1753"/>
    <w:rsid w:val="001F2350"/>
    <w:rsid w:val="001F2481"/>
    <w:rsid w:val="001F2567"/>
    <w:rsid w:val="001F27F6"/>
    <w:rsid w:val="001F3330"/>
    <w:rsid w:val="001F337B"/>
    <w:rsid w:val="001F41A9"/>
    <w:rsid w:val="001F5103"/>
    <w:rsid w:val="001F5C1E"/>
    <w:rsid w:val="001F7354"/>
    <w:rsid w:val="001F7871"/>
    <w:rsid w:val="00201776"/>
    <w:rsid w:val="002028B5"/>
    <w:rsid w:val="00202D98"/>
    <w:rsid w:val="00203B59"/>
    <w:rsid w:val="00203E49"/>
    <w:rsid w:val="00204122"/>
    <w:rsid w:val="00204BA9"/>
    <w:rsid w:val="002053BE"/>
    <w:rsid w:val="00205A10"/>
    <w:rsid w:val="00206158"/>
    <w:rsid w:val="00207DE1"/>
    <w:rsid w:val="00211BBE"/>
    <w:rsid w:val="002128BE"/>
    <w:rsid w:val="00212D80"/>
    <w:rsid w:val="00212E4B"/>
    <w:rsid w:val="002149DE"/>
    <w:rsid w:val="00215824"/>
    <w:rsid w:val="00221069"/>
    <w:rsid w:val="00221F88"/>
    <w:rsid w:val="00222389"/>
    <w:rsid w:val="002224BC"/>
    <w:rsid w:val="0022433C"/>
    <w:rsid w:val="00227248"/>
    <w:rsid w:val="00230437"/>
    <w:rsid w:val="00231022"/>
    <w:rsid w:val="0023234B"/>
    <w:rsid w:val="002336C2"/>
    <w:rsid w:val="002338C4"/>
    <w:rsid w:val="002344B1"/>
    <w:rsid w:val="002356F6"/>
    <w:rsid w:val="00241ACB"/>
    <w:rsid w:val="002424C2"/>
    <w:rsid w:val="002428C1"/>
    <w:rsid w:val="00243EA1"/>
    <w:rsid w:val="002444D4"/>
    <w:rsid w:val="00244AD5"/>
    <w:rsid w:val="00244EBE"/>
    <w:rsid w:val="002458C5"/>
    <w:rsid w:val="00245E35"/>
    <w:rsid w:val="002470EB"/>
    <w:rsid w:val="0025265F"/>
    <w:rsid w:val="00252700"/>
    <w:rsid w:val="00253ED7"/>
    <w:rsid w:val="00253F19"/>
    <w:rsid w:val="0025451E"/>
    <w:rsid w:val="00254D01"/>
    <w:rsid w:val="00255AB4"/>
    <w:rsid w:val="002563D8"/>
    <w:rsid w:val="00257759"/>
    <w:rsid w:val="00262FAC"/>
    <w:rsid w:val="00263281"/>
    <w:rsid w:val="00263628"/>
    <w:rsid w:val="00264B7C"/>
    <w:rsid w:val="002657C0"/>
    <w:rsid w:val="00266973"/>
    <w:rsid w:val="00267402"/>
    <w:rsid w:val="002708F9"/>
    <w:rsid w:val="00271DD7"/>
    <w:rsid w:val="002724C5"/>
    <w:rsid w:val="002724CB"/>
    <w:rsid w:val="00273EE1"/>
    <w:rsid w:val="002753FF"/>
    <w:rsid w:val="00275A6F"/>
    <w:rsid w:val="00275FAB"/>
    <w:rsid w:val="00277087"/>
    <w:rsid w:val="002770B6"/>
    <w:rsid w:val="002778CE"/>
    <w:rsid w:val="00277929"/>
    <w:rsid w:val="00277B86"/>
    <w:rsid w:val="00280328"/>
    <w:rsid w:val="00280A3F"/>
    <w:rsid w:val="002828FF"/>
    <w:rsid w:val="00282BD7"/>
    <w:rsid w:val="00283BF2"/>
    <w:rsid w:val="002846DC"/>
    <w:rsid w:val="002848AB"/>
    <w:rsid w:val="00284A87"/>
    <w:rsid w:val="002853E6"/>
    <w:rsid w:val="00286FCA"/>
    <w:rsid w:val="00287EBA"/>
    <w:rsid w:val="00290B11"/>
    <w:rsid w:val="00291F14"/>
    <w:rsid w:val="002935B3"/>
    <w:rsid w:val="00293C02"/>
    <w:rsid w:val="00295DC3"/>
    <w:rsid w:val="00295FF0"/>
    <w:rsid w:val="00296593"/>
    <w:rsid w:val="002971A1"/>
    <w:rsid w:val="002972D2"/>
    <w:rsid w:val="00297B28"/>
    <w:rsid w:val="00297F7E"/>
    <w:rsid w:val="002A10DB"/>
    <w:rsid w:val="002A1270"/>
    <w:rsid w:val="002A1A21"/>
    <w:rsid w:val="002A1CBD"/>
    <w:rsid w:val="002A211F"/>
    <w:rsid w:val="002A2B83"/>
    <w:rsid w:val="002A3208"/>
    <w:rsid w:val="002A36F9"/>
    <w:rsid w:val="002A4593"/>
    <w:rsid w:val="002A4BF5"/>
    <w:rsid w:val="002A5143"/>
    <w:rsid w:val="002A5EB7"/>
    <w:rsid w:val="002A5F8F"/>
    <w:rsid w:val="002A6B06"/>
    <w:rsid w:val="002A7EF3"/>
    <w:rsid w:val="002B0ABE"/>
    <w:rsid w:val="002B10D8"/>
    <w:rsid w:val="002B2A78"/>
    <w:rsid w:val="002B30BB"/>
    <w:rsid w:val="002B33A7"/>
    <w:rsid w:val="002B4F0B"/>
    <w:rsid w:val="002B6CE5"/>
    <w:rsid w:val="002C2849"/>
    <w:rsid w:val="002C2D43"/>
    <w:rsid w:val="002C393E"/>
    <w:rsid w:val="002C4BDD"/>
    <w:rsid w:val="002C5CD6"/>
    <w:rsid w:val="002C6215"/>
    <w:rsid w:val="002C73F7"/>
    <w:rsid w:val="002D0829"/>
    <w:rsid w:val="002D1143"/>
    <w:rsid w:val="002D1251"/>
    <w:rsid w:val="002D1550"/>
    <w:rsid w:val="002D2B47"/>
    <w:rsid w:val="002D3788"/>
    <w:rsid w:val="002D37B9"/>
    <w:rsid w:val="002D3AC0"/>
    <w:rsid w:val="002D3F6D"/>
    <w:rsid w:val="002D48BA"/>
    <w:rsid w:val="002D554E"/>
    <w:rsid w:val="002D7573"/>
    <w:rsid w:val="002E0957"/>
    <w:rsid w:val="002E3905"/>
    <w:rsid w:val="002E4140"/>
    <w:rsid w:val="002E47C8"/>
    <w:rsid w:val="002E4800"/>
    <w:rsid w:val="002E4903"/>
    <w:rsid w:val="002E513C"/>
    <w:rsid w:val="002E6A2C"/>
    <w:rsid w:val="002E723E"/>
    <w:rsid w:val="002F0427"/>
    <w:rsid w:val="002F16E0"/>
    <w:rsid w:val="002F1D88"/>
    <w:rsid w:val="002F2615"/>
    <w:rsid w:val="002F7B5D"/>
    <w:rsid w:val="003005A9"/>
    <w:rsid w:val="00300C22"/>
    <w:rsid w:val="003011DB"/>
    <w:rsid w:val="00301EE5"/>
    <w:rsid w:val="00302032"/>
    <w:rsid w:val="00303649"/>
    <w:rsid w:val="00304FFE"/>
    <w:rsid w:val="00305389"/>
    <w:rsid w:val="00310070"/>
    <w:rsid w:val="00310D86"/>
    <w:rsid w:val="00312AB4"/>
    <w:rsid w:val="003137FA"/>
    <w:rsid w:val="003142C3"/>
    <w:rsid w:val="0031452E"/>
    <w:rsid w:val="00314B26"/>
    <w:rsid w:val="003168CA"/>
    <w:rsid w:val="00316E91"/>
    <w:rsid w:val="00317769"/>
    <w:rsid w:val="00320DF0"/>
    <w:rsid w:val="00321832"/>
    <w:rsid w:val="00321FE6"/>
    <w:rsid w:val="003221BC"/>
    <w:rsid w:val="003243C6"/>
    <w:rsid w:val="00324479"/>
    <w:rsid w:val="00325106"/>
    <w:rsid w:val="003261C0"/>
    <w:rsid w:val="00326335"/>
    <w:rsid w:val="00327BF4"/>
    <w:rsid w:val="00331C03"/>
    <w:rsid w:val="003324B5"/>
    <w:rsid w:val="00334F44"/>
    <w:rsid w:val="003358AA"/>
    <w:rsid w:val="00335B83"/>
    <w:rsid w:val="00336266"/>
    <w:rsid w:val="003367A7"/>
    <w:rsid w:val="00336CDD"/>
    <w:rsid w:val="00341C3F"/>
    <w:rsid w:val="0034425D"/>
    <w:rsid w:val="003468E8"/>
    <w:rsid w:val="00346CF0"/>
    <w:rsid w:val="003504E0"/>
    <w:rsid w:val="0035054A"/>
    <w:rsid w:val="0035293C"/>
    <w:rsid w:val="00354762"/>
    <w:rsid w:val="00355AB2"/>
    <w:rsid w:val="0035649B"/>
    <w:rsid w:val="0035755E"/>
    <w:rsid w:val="0036021F"/>
    <w:rsid w:val="003606F9"/>
    <w:rsid w:val="00360B9C"/>
    <w:rsid w:val="00360E0C"/>
    <w:rsid w:val="003634ED"/>
    <w:rsid w:val="00364E98"/>
    <w:rsid w:val="00364ED0"/>
    <w:rsid w:val="003656E9"/>
    <w:rsid w:val="00365C77"/>
    <w:rsid w:val="00366E15"/>
    <w:rsid w:val="00371EDB"/>
    <w:rsid w:val="00372499"/>
    <w:rsid w:val="003734CF"/>
    <w:rsid w:val="00373543"/>
    <w:rsid w:val="00373923"/>
    <w:rsid w:val="003740E6"/>
    <w:rsid w:val="00377002"/>
    <w:rsid w:val="003773D3"/>
    <w:rsid w:val="003776B5"/>
    <w:rsid w:val="0038136A"/>
    <w:rsid w:val="00381642"/>
    <w:rsid w:val="003825BC"/>
    <w:rsid w:val="0038450D"/>
    <w:rsid w:val="003855E4"/>
    <w:rsid w:val="003865C3"/>
    <w:rsid w:val="003868B2"/>
    <w:rsid w:val="0039026E"/>
    <w:rsid w:val="00390E9D"/>
    <w:rsid w:val="003911EF"/>
    <w:rsid w:val="00391633"/>
    <w:rsid w:val="003927BB"/>
    <w:rsid w:val="00392ACC"/>
    <w:rsid w:val="0039324D"/>
    <w:rsid w:val="0039451E"/>
    <w:rsid w:val="003949BA"/>
    <w:rsid w:val="00394DE5"/>
    <w:rsid w:val="00395448"/>
    <w:rsid w:val="00397071"/>
    <w:rsid w:val="003A0BE8"/>
    <w:rsid w:val="003A1C01"/>
    <w:rsid w:val="003A33E5"/>
    <w:rsid w:val="003A3A6C"/>
    <w:rsid w:val="003A415B"/>
    <w:rsid w:val="003A5494"/>
    <w:rsid w:val="003A6500"/>
    <w:rsid w:val="003B0A9A"/>
    <w:rsid w:val="003B0BF9"/>
    <w:rsid w:val="003B29EE"/>
    <w:rsid w:val="003B4B9B"/>
    <w:rsid w:val="003B5049"/>
    <w:rsid w:val="003B5DA9"/>
    <w:rsid w:val="003B60F5"/>
    <w:rsid w:val="003B6970"/>
    <w:rsid w:val="003B6CA3"/>
    <w:rsid w:val="003B7AD1"/>
    <w:rsid w:val="003C05F1"/>
    <w:rsid w:val="003C0A3E"/>
    <w:rsid w:val="003C2B79"/>
    <w:rsid w:val="003C3512"/>
    <w:rsid w:val="003C4B37"/>
    <w:rsid w:val="003C5761"/>
    <w:rsid w:val="003C75A3"/>
    <w:rsid w:val="003D1B0C"/>
    <w:rsid w:val="003D3B52"/>
    <w:rsid w:val="003D4B94"/>
    <w:rsid w:val="003D7613"/>
    <w:rsid w:val="003E00B6"/>
    <w:rsid w:val="003E248C"/>
    <w:rsid w:val="003E278E"/>
    <w:rsid w:val="003E2938"/>
    <w:rsid w:val="003E3448"/>
    <w:rsid w:val="003E4D7A"/>
    <w:rsid w:val="003E516C"/>
    <w:rsid w:val="003E5619"/>
    <w:rsid w:val="003E57B5"/>
    <w:rsid w:val="003E599E"/>
    <w:rsid w:val="003E5A1E"/>
    <w:rsid w:val="003E7B1E"/>
    <w:rsid w:val="003E7CF2"/>
    <w:rsid w:val="003E7F4C"/>
    <w:rsid w:val="003F061C"/>
    <w:rsid w:val="003F4028"/>
    <w:rsid w:val="003F48A5"/>
    <w:rsid w:val="003F4E32"/>
    <w:rsid w:val="003F4ED7"/>
    <w:rsid w:val="003F6681"/>
    <w:rsid w:val="003F6EBA"/>
    <w:rsid w:val="003F79CD"/>
    <w:rsid w:val="003F7A44"/>
    <w:rsid w:val="00400FE2"/>
    <w:rsid w:val="00401AE4"/>
    <w:rsid w:val="00401FB4"/>
    <w:rsid w:val="004030A0"/>
    <w:rsid w:val="00403195"/>
    <w:rsid w:val="00404AB8"/>
    <w:rsid w:val="00404BF4"/>
    <w:rsid w:val="0040673E"/>
    <w:rsid w:val="0040721A"/>
    <w:rsid w:val="00410A05"/>
    <w:rsid w:val="00411131"/>
    <w:rsid w:val="00411180"/>
    <w:rsid w:val="0041155B"/>
    <w:rsid w:val="00412209"/>
    <w:rsid w:val="0041263B"/>
    <w:rsid w:val="00413285"/>
    <w:rsid w:val="00413AEC"/>
    <w:rsid w:val="00414427"/>
    <w:rsid w:val="00414618"/>
    <w:rsid w:val="00416B67"/>
    <w:rsid w:val="004171BA"/>
    <w:rsid w:val="00417B69"/>
    <w:rsid w:val="00423856"/>
    <w:rsid w:val="004239AC"/>
    <w:rsid w:val="004247D5"/>
    <w:rsid w:val="00424CCB"/>
    <w:rsid w:val="0042513C"/>
    <w:rsid w:val="004251B2"/>
    <w:rsid w:val="00425D8F"/>
    <w:rsid w:val="00426031"/>
    <w:rsid w:val="00426033"/>
    <w:rsid w:val="004276D3"/>
    <w:rsid w:val="00430833"/>
    <w:rsid w:val="00430A66"/>
    <w:rsid w:val="004318BA"/>
    <w:rsid w:val="00433051"/>
    <w:rsid w:val="004337C9"/>
    <w:rsid w:val="00434C99"/>
    <w:rsid w:val="004355FF"/>
    <w:rsid w:val="00436593"/>
    <w:rsid w:val="00436657"/>
    <w:rsid w:val="004373A1"/>
    <w:rsid w:val="004418E5"/>
    <w:rsid w:val="004427C4"/>
    <w:rsid w:val="0044282D"/>
    <w:rsid w:val="00443230"/>
    <w:rsid w:val="004435FD"/>
    <w:rsid w:val="004455BD"/>
    <w:rsid w:val="00446BDB"/>
    <w:rsid w:val="00446C6A"/>
    <w:rsid w:val="00446CDE"/>
    <w:rsid w:val="00447A3C"/>
    <w:rsid w:val="0045000B"/>
    <w:rsid w:val="004504C9"/>
    <w:rsid w:val="0045117F"/>
    <w:rsid w:val="004531C7"/>
    <w:rsid w:val="00454578"/>
    <w:rsid w:val="0045488B"/>
    <w:rsid w:val="0045517A"/>
    <w:rsid w:val="0045541B"/>
    <w:rsid w:val="00455CA6"/>
    <w:rsid w:val="00455CE1"/>
    <w:rsid w:val="00456C0B"/>
    <w:rsid w:val="004572FD"/>
    <w:rsid w:val="00460D60"/>
    <w:rsid w:val="00461729"/>
    <w:rsid w:val="00462037"/>
    <w:rsid w:val="00462A80"/>
    <w:rsid w:val="0046319E"/>
    <w:rsid w:val="0046398C"/>
    <w:rsid w:val="004641E1"/>
    <w:rsid w:val="004646AC"/>
    <w:rsid w:val="00464E13"/>
    <w:rsid w:val="0046769F"/>
    <w:rsid w:val="00470D8E"/>
    <w:rsid w:val="004716F4"/>
    <w:rsid w:val="00472B42"/>
    <w:rsid w:val="00474C26"/>
    <w:rsid w:val="00475796"/>
    <w:rsid w:val="004765EC"/>
    <w:rsid w:val="00476725"/>
    <w:rsid w:val="00476EFA"/>
    <w:rsid w:val="00481619"/>
    <w:rsid w:val="00481B2C"/>
    <w:rsid w:val="004831A2"/>
    <w:rsid w:val="0048420F"/>
    <w:rsid w:val="00486511"/>
    <w:rsid w:val="0048735A"/>
    <w:rsid w:val="0049087D"/>
    <w:rsid w:val="00490EC4"/>
    <w:rsid w:val="004946A6"/>
    <w:rsid w:val="0049601A"/>
    <w:rsid w:val="00496319"/>
    <w:rsid w:val="00496D93"/>
    <w:rsid w:val="00496DFF"/>
    <w:rsid w:val="004971A2"/>
    <w:rsid w:val="00497560"/>
    <w:rsid w:val="00497F97"/>
    <w:rsid w:val="004A233F"/>
    <w:rsid w:val="004A28B8"/>
    <w:rsid w:val="004A3018"/>
    <w:rsid w:val="004A3769"/>
    <w:rsid w:val="004A4325"/>
    <w:rsid w:val="004A5C4C"/>
    <w:rsid w:val="004A6BC3"/>
    <w:rsid w:val="004B03A7"/>
    <w:rsid w:val="004B2857"/>
    <w:rsid w:val="004B3684"/>
    <w:rsid w:val="004B7B50"/>
    <w:rsid w:val="004B7F23"/>
    <w:rsid w:val="004C0640"/>
    <w:rsid w:val="004C0D08"/>
    <w:rsid w:val="004C2E1C"/>
    <w:rsid w:val="004C477C"/>
    <w:rsid w:val="004C4988"/>
    <w:rsid w:val="004C49FC"/>
    <w:rsid w:val="004C512B"/>
    <w:rsid w:val="004C6642"/>
    <w:rsid w:val="004C6AEB"/>
    <w:rsid w:val="004D048A"/>
    <w:rsid w:val="004D18F3"/>
    <w:rsid w:val="004D2FCF"/>
    <w:rsid w:val="004D415F"/>
    <w:rsid w:val="004D4336"/>
    <w:rsid w:val="004E18BB"/>
    <w:rsid w:val="004E1ABD"/>
    <w:rsid w:val="004E74AF"/>
    <w:rsid w:val="004F06EE"/>
    <w:rsid w:val="004F0C35"/>
    <w:rsid w:val="004F243E"/>
    <w:rsid w:val="004F288F"/>
    <w:rsid w:val="004F30B3"/>
    <w:rsid w:val="004F4C0F"/>
    <w:rsid w:val="004F50A8"/>
    <w:rsid w:val="004F56B6"/>
    <w:rsid w:val="004F5980"/>
    <w:rsid w:val="004F686A"/>
    <w:rsid w:val="004F7436"/>
    <w:rsid w:val="004F7EF0"/>
    <w:rsid w:val="00503798"/>
    <w:rsid w:val="005065B6"/>
    <w:rsid w:val="00506A2E"/>
    <w:rsid w:val="00507A59"/>
    <w:rsid w:val="0051099E"/>
    <w:rsid w:val="00511056"/>
    <w:rsid w:val="0051156F"/>
    <w:rsid w:val="00511FA8"/>
    <w:rsid w:val="00512D3E"/>
    <w:rsid w:val="00513815"/>
    <w:rsid w:val="00513C84"/>
    <w:rsid w:val="00515052"/>
    <w:rsid w:val="00516348"/>
    <w:rsid w:val="005164E5"/>
    <w:rsid w:val="005202B4"/>
    <w:rsid w:val="00521E3A"/>
    <w:rsid w:val="005267DF"/>
    <w:rsid w:val="005270F2"/>
    <w:rsid w:val="005302B1"/>
    <w:rsid w:val="00531168"/>
    <w:rsid w:val="00531A06"/>
    <w:rsid w:val="00533582"/>
    <w:rsid w:val="005355FD"/>
    <w:rsid w:val="00536457"/>
    <w:rsid w:val="00537534"/>
    <w:rsid w:val="00537AF7"/>
    <w:rsid w:val="00540772"/>
    <w:rsid w:val="00544872"/>
    <w:rsid w:val="005450AB"/>
    <w:rsid w:val="00545529"/>
    <w:rsid w:val="00547121"/>
    <w:rsid w:val="005508D9"/>
    <w:rsid w:val="00550C9E"/>
    <w:rsid w:val="005515A1"/>
    <w:rsid w:val="005536BC"/>
    <w:rsid w:val="00555558"/>
    <w:rsid w:val="00556232"/>
    <w:rsid w:val="00556929"/>
    <w:rsid w:val="00557966"/>
    <w:rsid w:val="005607BB"/>
    <w:rsid w:val="00560A21"/>
    <w:rsid w:val="005623EC"/>
    <w:rsid w:val="00563D14"/>
    <w:rsid w:val="0056417B"/>
    <w:rsid w:val="005646B8"/>
    <w:rsid w:val="00564F5B"/>
    <w:rsid w:val="005658C0"/>
    <w:rsid w:val="00566026"/>
    <w:rsid w:val="005662B2"/>
    <w:rsid w:val="005670BE"/>
    <w:rsid w:val="00567581"/>
    <w:rsid w:val="005700E4"/>
    <w:rsid w:val="005705A3"/>
    <w:rsid w:val="00571388"/>
    <w:rsid w:val="0057143C"/>
    <w:rsid w:val="0057146A"/>
    <w:rsid w:val="00571F61"/>
    <w:rsid w:val="005737D1"/>
    <w:rsid w:val="005758D0"/>
    <w:rsid w:val="00575D4D"/>
    <w:rsid w:val="00576C32"/>
    <w:rsid w:val="00580755"/>
    <w:rsid w:val="005809E3"/>
    <w:rsid w:val="005817D4"/>
    <w:rsid w:val="00581AC7"/>
    <w:rsid w:val="0058304E"/>
    <w:rsid w:val="005840F1"/>
    <w:rsid w:val="0058639B"/>
    <w:rsid w:val="00586B9B"/>
    <w:rsid w:val="00586CD0"/>
    <w:rsid w:val="0058731A"/>
    <w:rsid w:val="005877B2"/>
    <w:rsid w:val="0059022C"/>
    <w:rsid w:val="005904EC"/>
    <w:rsid w:val="00590A7C"/>
    <w:rsid w:val="005916C6"/>
    <w:rsid w:val="00592F2A"/>
    <w:rsid w:val="00593E22"/>
    <w:rsid w:val="00594334"/>
    <w:rsid w:val="00596C13"/>
    <w:rsid w:val="005975DF"/>
    <w:rsid w:val="00597A19"/>
    <w:rsid w:val="00597EBC"/>
    <w:rsid w:val="005A0F6B"/>
    <w:rsid w:val="005A1543"/>
    <w:rsid w:val="005A32D9"/>
    <w:rsid w:val="005A37B0"/>
    <w:rsid w:val="005A549C"/>
    <w:rsid w:val="005A5563"/>
    <w:rsid w:val="005A5BFB"/>
    <w:rsid w:val="005A661E"/>
    <w:rsid w:val="005A7045"/>
    <w:rsid w:val="005A75A3"/>
    <w:rsid w:val="005A785A"/>
    <w:rsid w:val="005A7A60"/>
    <w:rsid w:val="005A7C57"/>
    <w:rsid w:val="005B066D"/>
    <w:rsid w:val="005B0929"/>
    <w:rsid w:val="005B1A43"/>
    <w:rsid w:val="005B1CA2"/>
    <w:rsid w:val="005B1D10"/>
    <w:rsid w:val="005B2A1F"/>
    <w:rsid w:val="005B2C8D"/>
    <w:rsid w:val="005B3BF0"/>
    <w:rsid w:val="005B69D7"/>
    <w:rsid w:val="005B6C07"/>
    <w:rsid w:val="005B7AB9"/>
    <w:rsid w:val="005C14B7"/>
    <w:rsid w:val="005C1851"/>
    <w:rsid w:val="005C427D"/>
    <w:rsid w:val="005C5111"/>
    <w:rsid w:val="005C575C"/>
    <w:rsid w:val="005C656E"/>
    <w:rsid w:val="005D0252"/>
    <w:rsid w:val="005D05BF"/>
    <w:rsid w:val="005D0975"/>
    <w:rsid w:val="005D0ACE"/>
    <w:rsid w:val="005D1D00"/>
    <w:rsid w:val="005D2859"/>
    <w:rsid w:val="005D3643"/>
    <w:rsid w:val="005D386B"/>
    <w:rsid w:val="005D60CA"/>
    <w:rsid w:val="005D6CE1"/>
    <w:rsid w:val="005D7D62"/>
    <w:rsid w:val="005E2855"/>
    <w:rsid w:val="005E332C"/>
    <w:rsid w:val="005E3F35"/>
    <w:rsid w:val="005E4456"/>
    <w:rsid w:val="005E5898"/>
    <w:rsid w:val="005E58E3"/>
    <w:rsid w:val="005E62FC"/>
    <w:rsid w:val="005E638F"/>
    <w:rsid w:val="005E7160"/>
    <w:rsid w:val="005F0F8C"/>
    <w:rsid w:val="005F1731"/>
    <w:rsid w:val="005F39EC"/>
    <w:rsid w:val="005F3AB6"/>
    <w:rsid w:val="005F453C"/>
    <w:rsid w:val="005F5AD4"/>
    <w:rsid w:val="005F5F13"/>
    <w:rsid w:val="005F64AF"/>
    <w:rsid w:val="005F75B1"/>
    <w:rsid w:val="005F7878"/>
    <w:rsid w:val="00601B99"/>
    <w:rsid w:val="006025E8"/>
    <w:rsid w:val="00603450"/>
    <w:rsid w:val="006044B7"/>
    <w:rsid w:val="00604D7E"/>
    <w:rsid w:val="006065B7"/>
    <w:rsid w:val="006106C3"/>
    <w:rsid w:val="0061082C"/>
    <w:rsid w:val="00611BF9"/>
    <w:rsid w:val="006126BE"/>
    <w:rsid w:val="00613DAC"/>
    <w:rsid w:val="00617C60"/>
    <w:rsid w:val="00620904"/>
    <w:rsid w:val="006211AA"/>
    <w:rsid w:val="00621E5E"/>
    <w:rsid w:val="00621EA4"/>
    <w:rsid w:val="00623E60"/>
    <w:rsid w:val="006246A9"/>
    <w:rsid w:val="00624D6C"/>
    <w:rsid w:val="006265EF"/>
    <w:rsid w:val="006276C5"/>
    <w:rsid w:val="00630373"/>
    <w:rsid w:val="00630DD3"/>
    <w:rsid w:val="00632DA2"/>
    <w:rsid w:val="00635282"/>
    <w:rsid w:val="006353DA"/>
    <w:rsid w:val="006367E8"/>
    <w:rsid w:val="00637982"/>
    <w:rsid w:val="00640C1D"/>
    <w:rsid w:val="00642AF1"/>
    <w:rsid w:val="00642D70"/>
    <w:rsid w:val="006431D5"/>
    <w:rsid w:val="00643453"/>
    <w:rsid w:val="00644D01"/>
    <w:rsid w:val="00644D80"/>
    <w:rsid w:val="00644E5F"/>
    <w:rsid w:val="00645C94"/>
    <w:rsid w:val="006462D2"/>
    <w:rsid w:val="0064638C"/>
    <w:rsid w:val="00646721"/>
    <w:rsid w:val="0064699B"/>
    <w:rsid w:val="006474CD"/>
    <w:rsid w:val="00650487"/>
    <w:rsid w:val="006504E4"/>
    <w:rsid w:val="00650E73"/>
    <w:rsid w:val="006521A2"/>
    <w:rsid w:val="006525F6"/>
    <w:rsid w:val="006526C8"/>
    <w:rsid w:val="00652949"/>
    <w:rsid w:val="0065511D"/>
    <w:rsid w:val="00655AE2"/>
    <w:rsid w:val="00657343"/>
    <w:rsid w:val="006637BE"/>
    <w:rsid w:val="00663DF3"/>
    <w:rsid w:val="006656A9"/>
    <w:rsid w:val="00670EDF"/>
    <w:rsid w:val="00671277"/>
    <w:rsid w:val="0067219E"/>
    <w:rsid w:val="00673788"/>
    <w:rsid w:val="00673A0A"/>
    <w:rsid w:val="00674662"/>
    <w:rsid w:val="00675229"/>
    <w:rsid w:val="00675A28"/>
    <w:rsid w:val="00675EAB"/>
    <w:rsid w:val="006822CF"/>
    <w:rsid w:val="006827DC"/>
    <w:rsid w:val="00682A72"/>
    <w:rsid w:val="006839E1"/>
    <w:rsid w:val="00683C3A"/>
    <w:rsid w:val="0068522B"/>
    <w:rsid w:val="00690AC9"/>
    <w:rsid w:val="00690D3D"/>
    <w:rsid w:val="006922E6"/>
    <w:rsid w:val="00694408"/>
    <w:rsid w:val="006976C0"/>
    <w:rsid w:val="00697AB7"/>
    <w:rsid w:val="006A2230"/>
    <w:rsid w:val="006A3116"/>
    <w:rsid w:val="006A3FC4"/>
    <w:rsid w:val="006A4E52"/>
    <w:rsid w:val="006A5084"/>
    <w:rsid w:val="006A51B7"/>
    <w:rsid w:val="006A6479"/>
    <w:rsid w:val="006B0C55"/>
    <w:rsid w:val="006B195B"/>
    <w:rsid w:val="006B2539"/>
    <w:rsid w:val="006B3451"/>
    <w:rsid w:val="006B530B"/>
    <w:rsid w:val="006B7749"/>
    <w:rsid w:val="006B7A81"/>
    <w:rsid w:val="006B7D7B"/>
    <w:rsid w:val="006B7E5A"/>
    <w:rsid w:val="006C0845"/>
    <w:rsid w:val="006C0A0E"/>
    <w:rsid w:val="006C1AEE"/>
    <w:rsid w:val="006C1D1E"/>
    <w:rsid w:val="006C2AA0"/>
    <w:rsid w:val="006C30BD"/>
    <w:rsid w:val="006C3145"/>
    <w:rsid w:val="006C3213"/>
    <w:rsid w:val="006C354F"/>
    <w:rsid w:val="006C3D4A"/>
    <w:rsid w:val="006C78A7"/>
    <w:rsid w:val="006D09D8"/>
    <w:rsid w:val="006D0AED"/>
    <w:rsid w:val="006D12B3"/>
    <w:rsid w:val="006D2648"/>
    <w:rsid w:val="006D36F8"/>
    <w:rsid w:val="006D3879"/>
    <w:rsid w:val="006D478A"/>
    <w:rsid w:val="006D4EC1"/>
    <w:rsid w:val="006D613A"/>
    <w:rsid w:val="006E04D2"/>
    <w:rsid w:val="006E0521"/>
    <w:rsid w:val="006E0C2E"/>
    <w:rsid w:val="006E17EE"/>
    <w:rsid w:val="006E37BE"/>
    <w:rsid w:val="006E3A3C"/>
    <w:rsid w:val="006E3A92"/>
    <w:rsid w:val="006E40D1"/>
    <w:rsid w:val="006E4AD8"/>
    <w:rsid w:val="006E5C1E"/>
    <w:rsid w:val="006E5DF6"/>
    <w:rsid w:val="006E649A"/>
    <w:rsid w:val="006E64CB"/>
    <w:rsid w:val="006E68A4"/>
    <w:rsid w:val="006F05BA"/>
    <w:rsid w:val="006F1DDD"/>
    <w:rsid w:val="006F2729"/>
    <w:rsid w:val="006F2CC2"/>
    <w:rsid w:val="006F3F26"/>
    <w:rsid w:val="006F41C9"/>
    <w:rsid w:val="006F6D20"/>
    <w:rsid w:val="007000CF"/>
    <w:rsid w:val="007004FE"/>
    <w:rsid w:val="00700AEB"/>
    <w:rsid w:val="0070309E"/>
    <w:rsid w:val="0070334A"/>
    <w:rsid w:val="00703520"/>
    <w:rsid w:val="0070415F"/>
    <w:rsid w:val="0070527B"/>
    <w:rsid w:val="00707655"/>
    <w:rsid w:val="0070779C"/>
    <w:rsid w:val="0071138D"/>
    <w:rsid w:val="007116FE"/>
    <w:rsid w:val="00711DC0"/>
    <w:rsid w:val="00712558"/>
    <w:rsid w:val="007139A1"/>
    <w:rsid w:val="00715774"/>
    <w:rsid w:val="0071715B"/>
    <w:rsid w:val="007177E7"/>
    <w:rsid w:val="0072196F"/>
    <w:rsid w:val="00726425"/>
    <w:rsid w:val="00726C56"/>
    <w:rsid w:val="00727BBA"/>
    <w:rsid w:val="00727FAE"/>
    <w:rsid w:val="00730C4E"/>
    <w:rsid w:val="00731A02"/>
    <w:rsid w:val="00731C3D"/>
    <w:rsid w:val="0073286F"/>
    <w:rsid w:val="00734041"/>
    <w:rsid w:val="0073441C"/>
    <w:rsid w:val="007375E1"/>
    <w:rsid w:val="0073769F"/>
    <w:rsid w:val="00737FD8"/>
    <w:rsid w:val="00740494"/>
    <w:rsid w:val="00740772"/>
    <w:rsid w:val="00743322"/>
    <w:rsid w:val="007444E4"/>
    <w:rsid w:val="00744788"/>
    <w:rsid w:val="0074523B"/>
    <w:rsid w:val="007459DD"/>
    <w:rsid w:val="00746C5C"/>
    <w:rsid w:val="00747452"/>
    <w:rsid w:val="00747482"/>
    <w:rsid w:val="00747770"/>
    <w:rsid w:val="00753061"/>
    <w:rsid w:val="007543FB"/>
    <w:rsid w:val="0075584C"/>
    <w:rsid w:val="00755D37"/>
    <w:rsid w:val="0075633F"/>
    <w:rsid w:val="00756AA4"/>
    <w:rsid w:val="007619FD"/>
    <w:rsid w:val="00761A67"/>
    <w:rsid w:val="00761CB1"/>
    <w:rsid w:val="007623A8"/>
    <w:rsid w:val="00762D43"/>
    <w:rsid w:val="007637B0"/>
    <w:rsid w:val="0076383F"/>
    <w:rsid w:val="0076384B"/>
    <w:rsid w:val="00765C0C"/>
    <w:rsid w:val="00766B57"/>
    <w:rsid w:val="00766BAA"/>
    <w:rsid w:val="0076735B"/>
    <w:rsid w:val="00767E70"/>
    <w:rsid w:val="007710A2"/>
    <w:rsid w:val="00771319"/>
    <w:rsid w:val="00774D73"/>
    <w:rsid w:val="007750C1"/>
    <w:rsid w:val="0077551C"/>
    <w:rsid w:val="0077659A"/>
    <w:rsid w:val="00776C6C"/>
    <w:rsid w:val="00777738"/>
    <w:rsid w:val="00782E9E"/>
    <w:rsid w:val="00783603"/>
    <w:rsid w:val="00784C1C"/>
    <w:rsid w:val="00786393"/>
    <w:rsid w:val="0078654D"/>
    <w:rsid w:val="007872AF"/>
    <w:rsid w:val="00787994"/>
    <w:rsid w:val="00787A8D"/>
    <w:rsid w:val="00790943"/>
    <w:rsid w:val="007927DB"/>
    <w:rsid w:val="00792CC1"/>
    <w:rsid w:val="007938F9"/>
    <w:rsid w:val="0079396D"/>
    <w:rsid w:val="00795782"/>
    <w:rsid w:val="007959B5"/>
    <w:rsid w:val="007A0088"/>
    <w:rsid w:val="007A1A3D"/>
    <w:rsid w:val="007A21A7"/>
    <w:rsid w:val="007A2F76"/>
    <w:rsid w:val="007B04C4"/>
    <w:rsid w:val="007B090D"/>
    <w:rsid w:val="007B1053"/>
    <w:rsid w:val="007B1213"/>
    <w:rsid w:val="007B13A5"/>
    <w:rsid w:val="007B21DA"/>
    <w:rsid w:val="007B4C64"/>
    <w:rsid w:val="007B62D7"/>
    <w:rsid w:val="007B6404"/>
    <w:rsid w:val="007C0403"/>
    <w:rsid w:val="007C08E9"/>
    <w:rsid w:val="007C0EFC"/>
    <w:rsid w:val="007C2BCE"/>
    <w:rsid w:val="007C343B"/>
    <w:rsid w:val="007C56E8"/>
    <w:rsid w:val="007C6276"/>
    <w:rsid w:val="007C65DA"/>
    <w:rsid w:val="007C6782"/>
    <w:rsid w:val="007C70AA"/>
    <w:rsid w:val="007D036F"/>
    <w:rsid w:val="007D0F73"/>
    <w:rsid w:val="007D56E1"/>
    <w:rsid w:val="007D7290"/>
    <w:rsid w:val="007D72E4"/>
    <w:rsid w:val="007E03E6"/>
    <w:rsid w:val="007E0784"/>
    <w:rsid w:val="007E13B9"/>
    <w:rsid w:val="007E191B"/>
    <w:rsid w:val="007E21B1"/>
    <w:rsid w:val="007E25C5"/>
    <w:rsid w:val="007E2E73"/>
    <w:rsid w:val="007E42BB"/>
    <w:rsid w:val="007E44D9"/>
    <w:rsid w:val="007E48F8"/>
    <w:rsid w:val="007E4DD6"/>
    <w:rsid w:val="007E54F2"/>
    <w:rsid w:val="007E57A3"/>
    <w:rsid w:val="007E678C"/>
    <w:rsid w:val="007E7907"/>
    <w:rsid w:val="007F1AAC"/>
    <w:rsid w:val="007F1CC7"/>
    <w:rsid w:val="007F20D6"/>
    <w:rsid w:val="007F2C10"/>
    <w:rsid w:val="007F47E6"/>
    <w:rsid w:val="007F4FE9"/>
    <w:rsid w:val="007F6374"/>
    <w:rsid w:val="007F671C"/>
    <w:rsid w:val="007F67CA"/>
    <w:rsid w:val="007F6817"/>
    <w:rsid w:val="007F71A2"/>
    <w:rsid w:val="007F745D"/>
    <w:rsid w:val="007F76FB"/>
    <w:rsid w:val="007F7DBC"/>
    <w:rsid w:val="008001F9"/>
    <w:rsid w:val="0080100B"/>
    <w:rsid w:val="0080146E"/>
    <w:rsid w:val="00801CF7"/>
    <w:rsid w:val="008032EC"/>
    <w:rsid w:val="00803DBC"/>
    <w:rsid w:val="0080448A"/>
    <w:rsid w:val="0080553A"/>
    <w:rsid w:val="00806D57"/>
    <w:rsid w:val="00807448"/>
    <w:rsid w:val="00807C49"/>
    <w:rsid w:val="008109C2"/>
    <w:rsid w:val="008110CF"/>
    <w:rsid w:val="00811306"/>
    <w:rsid w:val="00812496"/>
    <w:rsid w:val="00812A98"/>
    <w:rsid w:val="00814123"/>
    <w:rsid w:val="008146CE"/>
    <w:rsid w:val="00815035"/>
    <w:rsid w:val="008154B3"/>
    <w:rsid w:val="008158BB"/>
    <w:rsid w:val="00815A8C"/>
    <w:rsid w:val="008164C5"/>
    <w:rsid w:val="008164F0"/>
    <w:rsid w:val="00816A5B"/>
    <w:rsid w:val="008200AC"/>
    <w:rsid w:val="00820343"/>
    <w:rsid w:val="00820B37"/>
    <w:rsid w:val="008210AB"/>
    <w:rsid w:val="00822672"/>
    <w:rsid w:val="00822972"/>
    <w:rsid w:val="008238A5"/>
    <w:rsid w:val="008244E4"/>
    <w:rsid w:val="00824D7F"/>
    <w:rsid w:val="00825566"/>
    <w:rsid w:val="008259DA"/>
    <w:rsid w:val="00825EBB"/>
    <w:rsid w:val="0082669F"/>
    <w:rsid w:val="0082726E"/>
    <w:rsid w:val="0082782E"/>
    <w:rsid w:val="0083028B"/>
    <w:rsid w:val="00830CDD"/>
    <w:rsid w:val="00832CEB"/>
    <w:rsid w:val="008336B7"/>
    <w:rsid w:val="00833A6C"/>
    <w:rsid w:val="00835F7B"/>
    <w:rsid w:val="00836B3C"/>
    <w:rsid w:val="00837684"/>
    <w:rsid w:val="00837893"/>
    <w:rsid w:val="00842865"/>
    <w:rsid w:val="00842D6F"/>
    <w:rsid w:val="008435BF"/>
    <w:rsid w:val="00844970"/>
    <w:rsid w:val="008465ED"/>
    <w:rsid w:val="00847517"/>
    <w:rsid w:val="008476EF"/>
    <w:rsid w:val="00850222"/>
    <w:rsid w:val="00850DFF"/>
    <w:rsid w:val="0085134D"/>
    <w:rsid w:val="00851C7F"/>
    <w:rsid w:val="008538C5"/>
    <w:rsid w:val="008548E0"/>
    <w:rsid w:val="00854951"/>
    <w:rsid w:val="00857762"/>
    <w:rsid w:val="00857E58"/>
    <w:rsid w:val="008606B0"/>
    <w:rsid w:val="00860842"/>
    <w:rsid w:val="00865BBF"/>
    <w:rsid w:val="00865FE2"/>
    <w:rsid w:val="0087117F"/>
    <w:rsid w:val="00872196"/>
    <w:rsid w:val="00873F23"/>
    <w:rsid w:val="00874059"/>
    <w:rsid w:val="008742F7"/>
    <w:rsid w:val="00874691"/>
    <w:rsid w:val="00875BB5"/>
    <w:rsid w:val="00880D40"/>
    <w:rsid w:val="0088148B"/>
    <w:rsid w:val="0088240F"/>
    <w:rsid w:val="00882F88"/>
    <w:rsid w:val="00885194"/>
    <w:rsid w:val="00885F93"/>
    <w:rsid w:val="00886792"/>
    <w:rsid w:val="00886B67"/>
    <w:rsid w:val="00886F43"/>
    <w:rsid w:val="00887EF3"/>
    <w:rsid w:val="008930F3"/>
    <w:rsid w:val="00894F2B"/>
    <w:rsid w:val="008951B2"/>
    <w:rsid w:val="008953A5"/>
    <w:rsid w:val="008970CC"/>
    <w:rsid w:val="00897982"/>
    <w:rsid w:val="008A0879"/>
    <w:rsid w:val="008A1502"/>
    <w:rsid w:val="008A15A9"/>
    <w:rsid w:val="008A24BC"/>
    <w:rsid w:val="008A3599"/>
    <w:rsid w:val="008A372C"/>
    <w:rsid w:val="008A3EEB"/>
    <w:rsid w:val="008A41FD"/>
    <w:rsid w:val="008A4E0C"/>
    <w:rsid w:val="008A63D2"/>
    <w:rsid w:val="008A66ED"/>
    <w:rsid w:val="008B2301"/>
    <w:rsid w:val="008B27B6"/>
    <w:rsid w:val="008B297F"/>
    <w:rsid w:val="008B34E3"/>
    <w:rsid w:val="008B3CF9"/>
    <w:rsid w:val="008B575B"/>
    <w:rsid w:val="008B621E"/>
    <w:rsid w:val="008B6777"/>
    <w:rsid w:val="008B7350"/>
    <w:rsid w:val="008B750F"/>
    <w:rsid w:val="008B7BF2"/>
    <w:rsid w:val="008B7FA0"/>
    <w:rsid w:val="008C3F88"/>
    <w:rsid w:val="008C410F"/>
    <w:rsid w:val="008C5C19"/>
    <w:rsid w:val="008C5F61"/>
    <w:rsid w:val="008C7532"/>
    <w:rsid w:val="008D0513"/>
    <w:rsid w:val="008D20E8"/>
    <w:rsid w:val="008D27AB"/>
    <w:rsid w:val="008D2A1D"/>
    <w:rsid w:val="008D2E30"/>
    <w:rsid w:val="008D3270"/>
    <w:rsid w:val="008D5051"/>
    <w:rsid w:val="008D525B"/>
    <w:rsid w:val="008D7139"/>
    <w:rsid w:val="008E17DD"/>
    <w:rsid w:val="008E34F3"/>
    <w:rsid w:val="008E4B71"/>
    <w:rsid w:val="008E7732"/>
    <w:rsid w:val="008F0C4E"/>
    <w:rsid w:val="008F1650"/>
    <w:rsid w:val="008F53AE"/>
    <w:rsid w:val="008F61D4"/>
    <w:rsid w:val="008F624F"/>
    <w:rsid w:val="008F632E"/>
    <w:rsid w:val="008F7765"/>
    <w:rsid w:val="00903F00"/>
    <w:rsid w:val="0090461C"/>
    <w:rsid w:val="009069E8"/>
    <w:rsid w:val="00907EE4"/>
    <w:rsid w:val="00907EF7"/>
    <w:rsid w:val="00910008"/>
    <w:rsid w:val="00910663"/>
    <w:rsid w:val="00910F98"/>
    <w:rsid w:val="00911979"/>
    <w:rsid w:val="00912BD3"/>
    <w:rsid w:val="009144C9"/>
    <w:rsid w:val="00915E88"/>
    <w:rsid w:val="00915FBE"/>
    <w:rsid w:val="0091736C"/>
    <w:rsid w:val="00917826"/>
    <w:rsid w:val="0092425C"/>
    <w:rsid w:val="009253DE"/>
    <w:rsid w:val="00925721"/>
    <w:rsid w:val="009264A7"/>
    <w:rsid w:val="0092681D"/>
    <w:rsid w:val="00926FB9"/>
    <w:rsid w:val="00927CC6"/>
    <w:rsid w:val="009304A3"/>
    <w:rsid w:val="00930F0A"/>
    <w:rsid w:val="00931D32"/>
    <w:rsid w:val="00932CB6"/>
    <w:rsid w:val="00932FBD"/>
    <w:rsid w:val="00933E93"/>
    <w:rsid w:val="00934E6E"/>
    <w:rsid w:val="009358D4"/>
    <w:rsid w:val="00936026"/>
    <w:rsid w:val="0093686D"/>
    <w:rsid w:val="009424E7"/>
    <w:rsid w:val="00943BA9"/>
    <w:rsid w:val="00943EF1"/>
    <w:rsid w:val="00946C82"/>
    <w:rsid w:val="009473B4"/>
    <w:rsid w:val="00951965"/>
    <w:rsid w:val="0095209E"/>
    <w:rsid w:val="009534C8"/>
    <w:rsid w:val="00953983"/>
    <w:rsid w:val="00955844"/>
    <w:rsid w:val="009603F9"/>
    <w:rsid w:val="009609CE"/>
    <w:rsid w:val="00962AAD"/>
    <w:rsid w:val="00963886"/>
    <w:rsid w:val="0096517F"/>
    <w:rsid w:val="00965CAC"/>
    <w:rsid w:val="0096665B"/>
    <w:rsid w:val="00967103"/>
    <w:rsid w:val="00967878"/>
    <w:rsid w:val="0097303E"/>
    <w:rsid w:val="009737FC"/>
    <w:rsid w:val="009753DF"/>
    <w:rsid w:val="00975672"/>
    <w:rsid w:val="00975CEC"/>
    <w:rsid w:val="00976B96"/>
    <w:rsid w:val="0098105A"/>
    <w:rsid w:val="009818F3"/>
    <w:rsid w:val="00981D74"/>
    <w:rsid w:val="009840B5"/>
    <w:rsid w:val="00985907"/>
    <w:rsid w:val="00986EB3"/>
    <w:rsid w:val="0098796E"/>
    <w:rsid w:val="00987B24"/>
    <w:rsid w:val="0099063B"/>
    <w:rsid w:val="00990644"/>
    <w:rsid w:val="00990FEA"/>
    <w:rsid w:val="00991CC0"/>
    <w:rsid w:val="00992A13"/>
    <w:rsid w:val="00992FB9"/>
    <w:rsid w:val="00993075"/>
    <w:rsid w:val="00993A7D"/>
    <w:rsid w:val="00993C29"/>
    <w:rsid w:val="009A05D5"/>
    <w:rsid w:val="009A3221"/>
    <w:rsid w:val="009A3DAF"/>
    <w:rsid w:val="009A4646"/>
    <w:rsid w:val="009B097E"/>
    <w:rsid w:val="009B2FD5"/>
    <w:rsid w:val="009B35B4"/>
    <w:rsid w:val="009B3A0D"/>
    <w:rsid w:val="009B3B28"/>
    <w:rsid w:val="009B46CE"/>
    <w:rsid w:val="009B4E5D"/>
    <w:rsid w:val="009B5760"/>
    <w:rsid w:val="009B75DB"/>
    <w:rsid w:val="009C2D8D"/>
    <w:rsid w:val="009C37B8"/>
    <w:rsid w:val="009C4099"/>
    <w:rsid w:val="009C69AA"/>
    <w:rsid w:val="009C7994"/>
    <w:rsid w:val="009C7A55"/>
    <w:rsid w:val="009C7D37"/>
    <w:rsid w:val="009C7EED"/>
    <w:rsid w:val="009D03DC"/>
    <w:rsid w:val="009D0642"/>
    <w:rsid w:val="009D0DEF"/>
    <w:rsid w:val="009D2FC0"/>
    <w:rsid w:val="009D3B13"/>
    <w:rsid w:val="009D4FCA"/>
    <w:rsid w:val="009D689C"/>
    <w:rsid w:val="009E0EEE"/>
    <w:rsid w:val="009E0F99"/>
    <w:rsid w:val="009E10E9"/>
    <w:rsid w:val="009E11C0"/>
    <w:rsid w:val="009E1BE0"/>
    <w:rsid w:val="009E2050"/>
    <w:rsid w:val="009E2C8B"/>
    <w:rsid w:val="009E450D"/>
    <w:rsid w:val="009E4B46"/>
    <w:rsid w:val="009E4C0C"/>
    <w:rsid w:val="009E5C1B"/>
    <w:rsid w:val="009E5D52"/>
    <w:rsid w:val="009E6688"/>
    <w:rsid w:val="009F0A88"/>
    <w:rsid w:val="009F265C"/>
    <w:rsid w:val="009F2C51"/>
    <w:rsid w:val="009F2E6C"/>
    <w:rsid w:val="009F2FDD"/>
    <w:rsid w:val="009F3051"/>
    <w:rsid w:val="009F31CE"/>
    <w:rsid w:val="009F4A9B"/>
    <w:rsid w:val="009F57E7"/>
    <w:rsid w:val="009F6A2B"/>
    <w:rsid w:val="00A00634"/>
    <w:rsid w:val="00A008D5"/>
    <w:rsid w:val="00A01439"/>
    <w:rsid w:val="00A05E39"/>
    <w:rsid w:val="00A06AD3"/>
    <w:rsid w:val="00A06CF6"/>
    <w:rsid w:val="00A07D06"/>
    <w:rsid w:val="00A12FC4"/>
    <w:rsid w:val="00A13DF4"/>
    <w:rsid w:val="00A14032"/>
    <w:rsid w:val="00A146E2"/>
    <w:rsid w:val="00A14D79"/>
    <w:rsid w:val="00A14FE6"/>
    <w:rsid w:val="00A1543F"/>
    <w:rsid w:val="00A157EF"/>
    <w:rsid w:val="00A158AE"/>
    <w:rsid w:val="00A169D3"/>
    <w:rsid w:val="00A16A95"/>
    <w:rsid w:val="00A16EC5"/>
    <w:rsid w:val="00A17D0D"/>
    <w:rsid w:val="00A20FF7"/>
    <w:rsid w:val="00A2261B"/>
    <w:rsid w:val="00A236FF"/>
    <w:rsid w:val="00A2372D"/>
    <w:rsid w:val="00A26735"/>
    <w:rsid w:val="00A27867"/>
    <w:rsid w:val="00A27FAB"/>
    <w:rsid w:val="00A30337"/>
    <w:rsid w:val="00A3107E"/>
    <w:rsid w:val="00A310C9"/>
    <w:rsid w:val="00A310CD"/>
    <w:rsid w:val="00A31710"/>
    <w:rsid w:val="00A32B06"/>
    <w:rsid w:val="00A345C5"/>
    <w:rsid w:val="00A34E64"/>
    <w:rsid w:val="00A34E84"/>
    <w:rsid w:val="00A35512"/>
    <w:rsid w:val="00A35ED3"/>
    <w:rsid w:val="00A40253"/>
    <w:rsid w:val="00A4026E"/>
    <w:rsid w:val="00A4249B"/>
    <w:rsid w:val="00A43CE0"/>
    <w:rsid w:val="00A445BB"/>
    <w:rsid w:val="00A453CF"/>
    <w:rsid w:val="00A47CBE"/>
    <w:rsid w:val="00A50045"/>
    <w:rsid w:val="00A5079E"/>
    <w:rsid w:val="00A50FDB"/>
    <w:rsid w:val="00A52E29"/>
    <w:rsid w:val="00A52F16"/>
    <w:rsid w:val="00A54A8A"/>
    <w:rsid w:val="00A55160"/>
    <w:rsid w:val="00A55D43"/>
    <w:rsid w:val="00A55E34"/>
    <w:rsid w:val="00A56E2E"/>
    <w:rsid w:val="00A575DD"/>
    <w:rsid w:val="00A5761B"/>
    <w:rsid w:val="00A609EC"/>
    <w:rsid w:val="00A611E5"/>
    <w:rsid w:val="00A61874"/>
    <w:rsid w:val="00A6261E"/>
    <w:rsid w:val="00A62ACB"/>
    <w:rsid w:val="00A6343D"/>
    <w:rsid w:val="00A65759"/>
    <w:rsid w:val="00A674AC"/>
    <w:rsid w:val="00A71D01"/>
    <w:rsid w:val="00A71F5A"/>
    <w:rsid w:val="00A723E6"/>
    <w:rsid w:val="00A738D4"/>
    <w:rsid w:val="00A746B4"/>
    <w:rsid w:val="00A749DE"/>
    <w:rsid w:val="00A756FB"/>
    <w:rsid w:val="00A757AF"/>
    <w:rsid w:val="00A76E23"/>
    <w:rsid w:val="00A77086"/>
    <w:rsid w:val="00A80348"/>
    <w:rsid w:val="00A8173F"/>
    <w:rsid w:val="00A822CF"/>
    <w:rsid w:val="00A8352E"/>
    <w:rsid w:val="00A8483A"/>
    <w:rsid w:val="00A85B79"/>
    <w:rsid w:val="00A85F0F"/>
    <w:rsid w:val="00A86113"/>
    <w:rsid w:val="00A861EA"/>
    <w:rsid w:val="00A86AFA"/>
    <w:rsid w:val="00A90474"/>
    <w:rsid w:val="00A90958"/>
    <w:rsid w:val="00A90D1C"/>
    <w:rsid w:val="00A90F1C"/>
    <w:rsid w:val="00A9129F"/>
    <w:rsid w:val="00A93717"/>
    <w:rsid w:val="00A94DF4"/>
    <w:rsid w:val="00A94E41"/>
    <w:rsid w:val="00A94F00"/>
    <w:rsid w:val="00A957F1"/>
    <w:rsid w:val="00A95D4F"/>
    <w:rsid w:val="00A96C54"/>
    <w:rsid w:val="00AA2A24"/>
    <w:rsid w:val="00AA31F7"/>
    <w:rsid w:val="00AA4792"/>
    <w:rsid w:val="00AA4A6F"/>
    <w:rsid w:val="00AA5CDF"/>
    <w:rsid w:val="00AA5E02"/>
    <w:rsid w:val="00AA6B82"/>
    <w:rsid w:val="00AB0B63"/>
    <w:rsid w:val="00AB0E49"/>
    <w:rsid w:val="00AB0E6F"/>
    <w:rsid w:val="00AB259D"/>
    <w:rsid w:val="00AB365D"/>
    <w:rsid w:val="00AB3A69"/>
    <w:rsid w:val="00AB4B2A"/>
    <w:rsid w:val="00AB4BBF"/>
    <w:rsid w:val="00AB4FD6"/>
    <w:rsid w:val="00AB508E"/>
    <w:rsid w:val="00AB5256"/>
    <w:rsid w:val="00AB5260"/>
    <w:rsid w:val="00AB5A2A"/>
    <w:rsid w:val="00AC04E7"/>
    <w:rsid w:val="00AC0D23"/>
    <w:rsid w:val="00AC1B7A"/>
    <w:rsid w:val="00AC2106"/>
    <w:rsid w:val="00AC3C19"/>
    <w:rsid w:val="00AC4F54"/>
    <w:rsid w:val="00AC5C8C"/>
    <w:rsid w:val="00AC6E2C"/>
    <w:rsid w:val="00AD0C9D"/>
    <w:rsid w:val="00AD114E"/>
    <w:rsid w:val="00AD247B"/>
    <w:rsid w:val="00AD2623"/>
    <w:rsid w:val="00AD2CEB"/>
    <w:rsid w:val="00AD4DE9"/>
    <w:rsid w:val="00AD4E2F"/>
    <w:rsid w:val="00AD5422"/>
    <w:rsid w:val="00AD5B87"/>
    <w:rsid w:val="00AD6D0C"/>
    <w:rsid w:val="00AD7B0A"/>
    <w:rsid w:val="00AE0AEF"/>
    <w:rsid w:val="00AE148C"/>
    <w:rsid w:val="00AE3656"/>
    <w:rsid w:val="00AE3E01"/>
    <w:rsid w:val="00AE564F"/>
    <w:rsid w:val="00AE5AE7"/>
    <w:rsid w:val="00AE679C"/>
    <w:rsid w:val="00AE7E8B"/>
    <w:rsid w:val="00AF0F0E"/>
    <w:rsid w:val="00AF11BB"/>
    <w:rsid w:val="00AF1A4E"/>
    <w:rsid w:val="00AF3577"/>
    <w:rsid w:val="00AF4907"/>
    <w:rsid w:val="00AF5C51"/>
    <w:rsid w:val="00AF64C4"/>
    <w:rsid w:val="00AF6CEC"/>
    <w:rsid w:val="00B01CA1"/>
    <w:rsid w:val="00B040E3"/>
    <w:rsid w:val="00B05F8A"/>
    <w:rsid w:val="00B103C4"/>
    <w:rsid w:val="00B1065E"/>
    <w:rsid w:val="00B13070"/>
    <w:rsid w:val="00B142BE"/>
    <w:rsid w:val="00B15AA0"/>
    <w:rsid w:val="00B15EFA"/>
    <w:rsid w:val="00B1742B"/>
    <w:rsid w:val="00B230C6"/>
    <w:rsid w:val="00B25290"/>
    <w:rsid w:val="00B25675"/>
    <w:rsid w:val="00B26402"/>
    <w:rsid w:val="00B30A21"/>
    <w:rsid w:val="00B30EAA"/>
    <w:rsid w:val="00B31445"/>
    <w:rsid w:val="00B34D63"/>
    <w:rsid w:val="00B3598F"/>
    <w:rsid w:val="00B35C2D"/>
    <w:rsid w:val="00B36077"/>
    <w:rsid w:val="00B37B2D"/>
    <w:rsid w:val="00B37C86"/>
    <w:rsid w:val="00B37EC7"/>
    <w:rsid w:val="00B409B9"/>
    <w:rsid w:val="00B4358A"/>
    <w:rsid w:val="00B4386B"/>
    <w:rsid w:val="00B44846"/>
    <w:rsid w:val="00B44D8F"/>
    <w:rsid w:val="00B45296"/>
    <w:rsid w:val="00B458E9"/>
    <w:rsid w:val="00B4603C"/>
    <w:rsid w:val="00B46ED6"/>
    <w:rsid w:val="00B47EF9"/>
    <w:rsid w:val="00B513CB"/>
    <w:rsid w:val="00B51E32"/>
    <w:rsid w:val="00B5281C"/>
    <w:rsid w:val="00B52827"/>
    <w:rsid w:val="00B54CF4"/>
    <w:rsid w:val="00B5748E"/>
    <w:rsid w:val="00B60209"/>
    <w:rsid w:val="00B60D0B"/>
    <w:rsid w:val="00B6173F"/>
    <w:rsid w:val="00B61969"/>
    <w:rsid w:val="00B62171"/>
    <w:rsid w:val="00B62D2C"/>
    <w:rsid w:val="00B63DD3"/>
    <w:rsid w:val="00B6499D"/>
    <w:rsid w:val="00B65D59"/>
    <w:rsid w:val="00B66F5E"/>
    <w:rsid w:val="00B70B4A"/>
    <w:rsid w:val="00B70C6C"/>
    <w:rsid w:val="00B72045"/>
    <w:rsid w:val="00B72A2E"/>
    <w:rsid w:val="00B74A7A"/>
    <w:rsid w:val="00B74D74"/>
    <w:rsid w:val="00B74F73"/>
    <w:rsid w:val="00B75770"/>
    <w:rsid w:val="00B774EE"/>
    <w:rsid w:val="00B81DB8"/>
    <w:rsid w:val="00B81F5D"/>
    <w:rsid w:val="00B82EAA"/>
    <w:rsid w:val="00B84BDA"/>
    <w:rsid w:val="00B84D5C"/>
    <w:rsid w:val="00B856E5"/>
    <w:rsid w:val="00B86D9A"/>
    <w:rsid w:val="00B9033F"/>
    <w:rsid w:val="00B90F30"/>
    <w:rsid w:val="00B9397C"/>
    <w:rsid w:val="00B93FC1"/>
    <w:rsid w:val="00B9546C"/>
    <w:rsid w:val="00B969D5"/>
    <w:rsid w:val="00B96B1A"/>
    <w:rsid w:val="00B97D0E"/>
    <w:rsid w:val="00BA0870"/>
    <w:rsid w:val="00BA0944"/>
    <w:rsid w:val="00BA1B13"/>
    <w:rsid w:val="00BA22FE"/>
    <w:rsid w:val="00BA2CC9"/>
    <w:rsid w:val="00BA3667"/>
    <w:rsid w:val="00BA473A"/>
    <w:rsid w:val="00BA510C"/>
    <w:rsid w:val="00BA6F7A"/>
    <w:rsid w:val="00BB1122"/>
    <w:rsid w:val="00BB15FC"/>
    <w:rsid w:val="00BB3D62"/>
    <w:rsid w:val="00BB6836"/>
    <w:rsid w:val="00BB7E7B"/>
    <w:rsid w:val="00BC003E"/>
    <w:rsid w:val="00BC029B"/>
    <w:rsid w:val="00BC2E97"/>
    <w:rsid w:val="00BC3365"/>
    <w:rsid w:val="00BC3C95"/>
    <w:rsid w:val="00BC4DD9"/>
    <w:rsid w:val="00BC6BC3"/>
    <w:rsid w:val="00BC7186"/>
    <w:rsid w:val="00BC7F27"/>
    <w:rsid w:val="00BD0FBB"/>
    <w:rsid w:val="00BD20AB"/>
    <w:rsid w:val="00BD2336"/>
    <w:rsid w:val="00BD2448"/>
    <w:rsid w:val="00BD5489"/>
    <w:rsid w:val="00BD5D6D"/>
    <w:rsid w:val="00BD5E88"/>
    <w:rsid w:val="00BD68EB"/>
    <w:rsid w:val="00BD6928"/>
    <w:rsid w:val="00BE0200"/>
    <w:rsid w:val="00BE0948"/>
    <w:rsid w:val="00BE18B0"/>
    <w:rsid w:val="00BE1E93"/>
    <w:rsid w:val="00BE37BA"/>
    <w:rsid w:val="00BE4E21"/>
    <w:rsid w:val="00BE5037"/>
    <w:rsid w:val="00BE55CB"/>
    <w:rsid w:val="00BE579F"/>
    <w:rsid w:val="00BE69AF"/>
    <w:rsid w:val="00BE6F9E"/>
    <w:rsid w:val="00BE739F"/>
    <w:rsid w:val="00BE742D"/>
    <w:rsid w:val="00BF02BE"/>
    <w:rsid w:val="00BF0D71"/>
    <w:rsid w:val="00BF0FD4"/>
    <w:rsid w:val="00BF1074"/>
    <w:rsid w:val="00BF209F"/>
    <w:rsid w:val="00BF20A9"/>
    <w:rsid w:val="00BF218E"/>
    <w:rsid w:val="00BF3D69"/>
    <w:rsid w:val="00BF5721"/>
    <w:rsid w:val="00BF68B5"/>
    <w:rsid w:val="00C01799"/>
    <w:rsid w:val="00C019AF"/>
    <w:rsid w:val="00C01E78"/>
    <w:rsid w:val="00C02402"/>
    <w:rsid w:val="00C04344"/>
    <w:rsid w:val="00C04FED"/>
    <w:rsid w:val="00C0580E"/>
    <w:rsid w:val="00C05CC2"/>
    <w:rsid w:val="00C06AE3"/>
    <w:rsid w:val="00C076BB"/>
    <w:rsid w:val="00C07C69"/>
    <w:rsid w:val="00C10FA1"/>
    <w:rsid w:val="00C11492"/>
    <w:rsid w:val="00C1196E"/>
    <w:rsid w:val="00C12257"/>
    <w:rsid w:val="00C13347"/>
    <w:rsid w:val="00C1604C"/>
    <w:rsid w:val="00C16FE7"/>
    <w:rsid w:val="00C2277E"/>
    <w:rsid w:val="00C228B5"/>
    <w:rsid w:val="00C23287"/>
    <w:rsid w:val="00C241E7"/>
    <w:rsid w:val="00C25ECF"/>
    <w:rsid w:val="00C261A2"/>
    <w:rsid w:val="00C265D0"/>
    <w:rsid w:val="00C2790E"/>
    <w:rsid w:val="00C27C67"/>
    <w:rsid w:val="00C304ED"/>
    <w:rsid w:val="00C305E0"/>
    <w:rsid w:val="00C32F0F"/>
    <w:rsid w:val="00C33530"/>
    <w:rsid w:val="00C33749"/>
    <w:rsid w:val="00C35A99"/>
    <w:rsid w:val="00C416EF"/>
    <w:rsid w:val="00C41DC1"/>
    <w:rsid w:val="00C43B45"/>
    <w:rsid w:val="00C441A0"/>
    <w:rsid w:val="00C458F7"/>
    <w:rsid w:val="00C46931"/>
    <w:rsid w:val="00C4750F"/>
    <w:rsid w:val="00C51684"/>
    <w:rsid w:val="00C51DD9"/>
    <w:rsid w:val="00C51F7F"/>
    <w:rsid w:val="00C54F39"/>
    <w:rsid w:val="00C57D3F"/>
    <w:rsid w:val="00C6040A"/>
    <w:rsid w:val="00C6084D"/>
    <w:rsid w:val="00C62983"/>
    <w:rsid w:val="00C6426F"/>
    <w:rsid w:val="00C645C9"/>
    <w:rsid w:val="00C64B7A"/>
    <w:rsid w:val="00C67664"/>
    <w:rsid w:val="00C70BFD"/>
    <w:rsid w:val="00C71D8E"/>
    <w:rsid w:val="00C72B1C"/>
    <w:rsid w:val="00C73E9A"/>
    <w:rsid w:val="00C74BDD"/>
    <w:rsid w:val="00C74FE8"/>
    <w:rsid w:val="00C804E4"/>
    <w:rsid w:val="00C80DAF"/>
    <w:rsid w:val="00C81A21"/>
    <w:rsid w:val="00C8422F"/>
    <w:rsid w:val="00C8427F"/>
    <w:rsid w:val="00C853B1"/>
    <w:rsid w:val="00C8670B"/>
    <w:rsid w:val="00C873BB"/>
    <w:rsid w:val="00C875F6"/>
    <w:rsid w:val="00C87652"/>
    <w:rsid w:val="00C90D1D"/>
    <w:rsid w:val="00C934FE"/>
    <w:rsid w:val="00C93E02"/>
    <w:rsid w:val="00C93F9C"/>
    <w:rsid w:val="00C95031"/>
    <w:rsid w:val="00C96C97"/>
    <w:rsid w:val="00C97106"/>
    <w:rsid w:val="00C9721F"/>
    <w:rsid w:val="00CA0655"/>
    <w:rsid w:val="00CA1F09"/>
    <w:rsid w:val="00CA200E"/>
    <w:rsid w:val="00CA242A"/>
    <w:rsid w:val="00CA49B9"/>
    <w:rsid w:val="00CA675A"/>
    <w:rsid w:val="00CA6A8E"/>
    <w:rsid w:val="00CA7698"/>
    <w:rsid w:val="00CB0199"/>
    <w:rsid w:val="00CB0EFF"/>
    <w:rsid w:val="00CB1096"/>
    <w:rsid w:val="00CB2B8C"/>
    <w:rsid w:val="00CB48DC"/>
    <w:rsid w:val="00CB5031"/>
    <w:rsid w:val="00CB5225"/>
    <w:rsid w:val="00CC1527"/>
    <w:rsid w:val="00CC1FC4"/>
    <w:rsid w:val="00CC4DBE"/>
    <w:rsid w:val="00CC6B5B"/>
    <w:rsid w:val="00CC6F97"/>
    <w:rsid w:val="00CC7041"/>
    <w:rsid w:val="00CC73DC"/>
    <w:rsid w:val="00CC7F85"/>
    <w:rsid w:val="00CD1BCC"/>
    <w:rsid w:val="00CD230C"/>
    <w:rsid w:val="00CD237D"/>
    <w:rsid w:val="00CD44D7"/>
    <w:rsid w:val="00CD4505"/>
    <w:rsid w:val="00CD4768"/>
    <w:rsid w:val="00CD540D"/>
    <w:rsid w:val="00CD564C"/>
    <w:rsid w:val="00CD6B1E"/>
    <w:rsid w:val="00CD78C2"/>
    <w:rsid w:val="00CE124D"/>
    <w:rsid w:val="00CE1BF8"/>
    <w:rsid w:val="00CE1DBA"/>
    <w:rsid w:val="00CE1F45"/>
    <w:rsid w:val="00CE2DBA"/>
    <w:rsid w:val="00CE4D77"/>
    <w:rsid w:val="00CE5AD2"/>
    <w:rsid w:val="00CE663D"/>
    <w:rsid w:val="00CE6AA1"/>
    <w:rsid w:val="00CE7707"/>
    <w:rsid w:val="00CE7B86"/>
    <w:rsid w:val="00CE7F29"/>
    <w:rsid w:val="00CF04B5"/>
    <w:rsid w:val="00CF064C"/>
    <w:rsid w:val="00CF3654"/>
    <w:rsid w:val="00CF47D5"/>
    <w:rsid w:val="00CF5CF6"/>
    <w:rsid w:val="00CF7209"/>
    <w:rsid w:val="00D00B54"/>
    <w:rsid w:val="00D02C92"/>
    <w:rsid w:val="00D03311"/>
    <w:rsid w:val="00D0342A"/>
    <w:rsid w:val="00D04F51"/>
    <w:rsid w:val="00D1117A"/>
    <w:rsid w:val="00D11737"/>
    <w:rsid w:val="00D11822"/>
    <w:rsid w:val="00D123DB"/>
    <w:rsid w:val="00D12730"/>
    <w:rsid w:val="00D12A3E"/>
    <w:rsid w:val="00D139EF"/>
    <w:rsid w:val="00D1438C"/>
    <w:rsid w:val="00D175CF"/>
    <w:rsid w:val="00D20861"/>
    <w:rsid w:val="00D20B35"/>
    <w:rsid w:val="00D21979"/>
    <w:rsid w:val="00D254B2"/>
    <w:rsid w:val="00D25619"/>
    <w:rsid w:val="00D2728F"/>
    <w:rsid w:val="00D32F78"/>
    <w:rsid w:val="00D34399"/>
    <w:rsid w:val="00D34EA9"/>
    <w:rsid w:val="00D3703E"/>
    <w:rsid w:val="00D405F1"/>
    <w:rsid w:val="00D4079A"/>
    <w:rsid w:val="00D4089A"/>
    <w:rsid w:val="00D40B59"/>
    <w:rsid w:val="00D40E99"/>
    <w:rsid w:val="00D4254C"/>
    <w:rsid w:val="00D426F9"/>
    <w:rsid w:val="00D43C7B"/>
    <w:rsid w:val="00D46A41"/>
    <w:rsid w:val="00D51107"/>
    <w:rsid w:val="00D51B28"/>
    <w:rsid w:val="00D53944"/>
    <w:rsid w:val="00D53B6B"/>
    <w:rsid w:val="00D53F2F"/>
    <w:rsid w:val="00D55926"/>
    <w:rsid w:val="00D568FA"/>
    <w:rsid w:val="00D56AD6"/>
    <w:rsid w:val="00D57387"/>
    <w:rsid w:val="00D6029E"/>
    <w:rsid w:val="00D6149B"/>
    <w:rsid w:val="00D62700"/>
    <w:rsid w:val="00D62918"/>
    <w:rsid w:val="00D6411B"/>
    <w:rsid w:val="00D64C4C"/>
    <w:rsid w:val="00D64FD3"/>
    <w:rsid w:val="00D65301"/>
    <w:rsid w:val="00D66AB9"/>
    <w:rsid w:val="00D66D01"/>
    <w:rsid w:val="00D6719A"/>
    <w:rsid w:val="00D70F71"/>
    <w:rsid w:val="00D7144A"/>
    <w:rsid w:val="00D74237"/>
    <w:rsid w:val="00D7437A"/>
    <w:rsid w:val="00D743CB"/>
    <w:rsid w:val="00D74658"/>
    <w:rsid w:val="00D74A9B"/>
    <w:rsid w:val="00D76FAA"/>
    <w:rsid w:val="00D76FF9"/>
    <w:rsid w:val="00D770D0"/>
    <w:rsid w:val="00D77841"/>
    <w:rsid w:val="00D81AB8"/>
    <w:rsid w:val="00D81BA3"/>
    <w:rsid w:val="00D82443"/>
    <w:rsid w:val="00D8397C"/>
    <w:rsid w:val="00D83F1B"/>
    <w:rsid w:val="00D84A27"/>
    <w:rsid w:val="00D85DDA"/>
    <w:rsid w:val="00D85E02"/>
    <w:rsid w:val="00D85E11"/>
    <w:rsid w:val="00D90FCF"/>
    <w:rsid w:val="00D92CAF"/>
    <w:rsid w:val="00D93F2B"/>
    <w:rsid w:val="00D957AA"/>
    <w:rsid w:val="00D958A5"/>
    <w:rsid w:val="00D95BA5"/>
    <w:rsid w:val="00D96339"/>
    <w:rsid w:val="00D968B4"/>
    <w:rsid w:val="00D9712A"/>
    <w:rsid w:val="00D97F64"/>
    <w:rsid w:val="00DA0017"/>
    <w:rsid w:val="00DA06FD"/>
    <w:rsid w:val="00DA0E04"/>
    <w:rsid w:val="00DA1899"/>
    <w:rsid w:val="00DA2C68"/>
    <w:rsid w:val="00DA2CDA"/>
    <w:rsid w:val="00DA3103"/>
    <w:rsid w:val="00DA3F0D"/>
    <w:rsid w:val="00DB0CBE"/>
    <w:rsid w:val="00DB174C"/>
    <w:rsid w:val="00DB20BD"/>
    <w:rsid w:val="00DB2715"/>
    <w:rsid w:val="00DB42F0"/>
    <w:rsid w:val="00DB479B"/>
    <w:rsid w:val="00DB5C24"/>
    <w:rsid w:val="00DB6C91"/>
    <w:rsid w:val="00DB77DB"/>
    <w:rsid w:val="00DC06D4"/>
    <w:rsid w:val="00DC1C17"/>
    <w:rsid w:val="00DC2897"/>
    <w:rsid w:val="00DC2B21"/>
    <w:rsid w:val="00DC5371"/>
    <w:rsid w:val="00DC585F"/>
    <w:rsid w:val="00DC73CA"/>
    <w:rsid w:val="00DD0D7B"/>
    <w:rsid w:val="00DD0FF5"/>
    <w:rsid w:val="00DD159C"/>
    <w:rsid w:val="00DD23FB"/>
    <w:rsid w:val="00DD34E2"/>
    <w:rsid w:val="00DD3CED"/>
    <w:rsid w:val="00DD4813"/>
    <w:rsid w:val="00DD5CAA"/>
    <w:rsid w:val="00DD79C2"/>
    <w:rsid w:val="00DE01CA"/>
    <w:rsid w:val="00DE2583"/>
    <w:rsid w:val="00DE3415"/>
    <w:rsid w:val="00DE3501"/>
    <w:rsid w:val="00DE4360"/>
    <w:rsid w:val="00DE4FE0"/>
    <w:rsid w:val="00DE5359"/>
    <w:rsid w:val="00DE7413"/>
    <w:rsid w:val="00DF1248"/>
    <w:rsid w:val="00DF18A4"/>
    <w:rsid w:val="00DF1E1D"/>
    <w:rsid w:val="00DF4617"/>
    <w:rsid w:val="00DF48BF"/>
    <w:rsid w:val="00DF5486"/>
    <w:rsid w:val="00DF55DE"/>
    <w:rsid w:val="00DF76EA"/>
    <w:rsid w:val="00DF7ABB"/>
    <w:rsid w:val="00DF7E3E"/>
    <w:rsid w:val="00E006D6"/>
    <w:rsid w:val="00E00933"/>
    <w:rsid w:val="00E00AAF"/>
    <w:rsid w:val="00E01683"/>
    <w:rsid w:val="00E0324B"/>
    <w:rsid w:val="00E03CAA"/>
    <w:rsid w:val="00E04C5D"/>
    <w:rsid w:val="00E05492"/>
    <w:rsid w:val="00E06853"/>
    <w:rsid w:val="00E07FC4"/>
    <w:rsid w:val="00E10A3E"/>
    <w:rsid w:val="00E10CB8"/>
    <w:rsid w:val="00E1168A"/>
    <w:rsid w:val="00E11A1C"/>
    <w:rsid w:val="00E12173"/>
    <w:rsid w:val="00E12497"/>
    <w:rsid w:val="00E138BA"/>
    <w:rsid w:val="00E1448B"/>
    <w:rsid w:val="00E14D6E"/>
    <w:rsid w:val="00E21A7F"/>
    <w:rsid w:val="00E23485"/>
    <w:rsid w:val="00E234FA"/>
    <w:rsid w:val="00E2425A"/>
    <w:rsid w:val="00E2449D"/>
    <w:rsid w:val="00E24EB2"/>
    <w:rsid w:val="00E2755C"/>
    <w:rsid w:val="00E30C34"/>
    <w:rsid w:val="00E312CD"/>
    <w:rsid w:val="00E31D38"/>
    <w:rsid w:val="00E324E8"/>
    <w:rsid w:val="00E33396"/>
    <w:rsid w:val="00E347CA"/>
    <w:rsid w:val="00E34E5E"/>
    <w:rsid w:val="00E35D9A"/>
    <w:rsid w:val="00E36039"/>
    <w:rsid w:val="00E36AD6"/>
    <w:rsid w:val="00E374AE"/>
    <w:rsid w:val="00E37AD9"/>
    <w:rsid w:val="00E4109F"/>
    <w:rsid w:val="00E42621"/>
    <w:rsid w:val="00E42662"/>
    <w:rsid w:val="00E4330A"/>
    <w:rsid w:val="00E434D0"/>
    <w:rsid w:val="00E43FBD"/>
    <w:rsid w:val="00E44449"/>
    <w:rsid w:val="00E45BA5"/>
    <w:rsid w:val="00E46027"/>
    <w:rsid w:val="00E461B9"/>
    <w:rsid w:val="00E461C4"/>
    <w:rsid w:val="00E4664B"/>
    <w:rsid w:val="00E47D1B"/>
    <w:rsid w:val="00E47D37"/>
    <w:rsid w:val="00E50E24"/>
    <w:rsid w:val="00E51456"/>
    <w:rsid w:val="00E51B14"/>
    <w:rsid w:val="00E52883"/>
    <w:rsid w:val="00E529C2"/>
    <w:rsid w:val="00E52FC7"/>
    <w:rsid w:val="00E54EE6"/>
    <w:rsid w:val="00E55AEF"/>
    <w:rsid w:val="00E563B3"/>
    <w:rsid w:val="00E57102"/>
    <w:rsid w:val="00E60651"/>
    <w:rsid w:val="00E606A4"/>
    <w:rsid w:val="00E60790"/>
    <w:rsid w:val="00E60CE6"/>
    <w:rsid w:val="00E62187"/>
    <w:rsid w:val="00E62A84"/>
    <w:rsid w:val="00E62B62"/>
    <w:rsid w:val="00E62DDE"/>
    <w:rsid w:val="00E6321B"/>
    <w:rsid w:val="00E636C6"/>
    <w:rsid w:val="00E63F4D"/>
    <w:rsid w:val="00E64649"/>
    <w:rsid w:val="00E65C6B"/>
    <w:rsid w:val="00E65DCB"/>
    <w:rsid w:val="00E7004D"/>
    <w:rsid w:val="00E70803"/>
    <w:rsid w:val="00E714A8"/>
    <w:rsid w:val="00E722A9"/>
    <w:rsid w:val="00E72E69"/>
    <w:rsid w:val="00E7338A"/>
    <w:rsid w:val="00E74FC3"/>
    <w:rsid w:val="00E762D6"/>
    <w:rsid w:val="00E766E3"/>
    <w:rsid w:val="00E76DDB"/>
    <w:rsid w:val="00E76FE9"/>
    <w:rsid w:val="00E8068C"/>
    <w:rsid w:val="00E81F5B"/>
    <w:rsid w:val="00E8401F"/>
    <w:rsid w:val="00E84747"/>
    <w:rsid w:val="00E8475B"/>
    <w:rsid w:val="00E84AB5"/>
    <w:rsid w:val="00E84C63"/>
    <w:rsid w:val="00E85AB4"/>
    <w:rsid w:val="00E86D8F"/>
    <w:rsid w:val="00E86DEE"/>
    <w:rsid w:val="00E86F76"/>
    <w:rsid w:val="00E872B1"/>
    <w:rsid w:val="00E93358"/>
    <w:rsid w:val="00E93D10"/>
    <w:rsid w:val="00E9478C"/>
    <w:rsid w:val="00E9550B"/>
    <w:rsid w:val="00E95F20"/>
    <w:rsid w:val="00E965D4"/>
    <w:rsid w:val="00E966B6"/>
    <w:rsid w:val="00E97D7F"/>
    <w:rsid w:val="00EA215E"/>
    <w:rsid w:val="00EA3633"/>
    <w:rsid w:val="00EA4A31"/>
    <w:rsid w:val="00EA598A"/>
    <w:rsid w:val="00EA5B57"/>
    <w:rsid w:val="00EA6883"/>
    <w:rsid w:val="00EA6C8C"/>
    <w:rsid w:val="00EA7726"/>
    <w:rsid w:val="00EA7949"/>
    <w:rsid w:val="00EA7C99"/>
    <w:rsid w:val="00EB02E8"/>
    <w:rsid w:val="00EB1143"/>
    <w:rsid w:val="00EB19AA"/>
    <w:rsid w:val="00EB2E36"/>
    <w:rsid w:val="00EB2E90"/>
    <w:rsid w:val="00EB3598"/>
    <w:rsid w:val="00EB4026"/>
    <w:rsid w:val="00EB5C95"/>
    <w:rsid w:val="00EB793B"/>
    <w:rsid w:val="00EB7C3A"/>
    <w:rsid w:val="00EC0D52"/>
    <w:rsid w:val="00EC1A5E"/>
    <w:rsid w:val="00EC1C8F"/>
    <w:rsid w:val="00EC3168"/>
    <w:rsid w:val="00EC3331"/>
    <w:rsid w:val="00EC4587"/>
    <w:rsid w:val="00EC5123"/>
    <w:rsid w:val="00ED19E6"/>
    <w:rsid w:val="00ED1A5B"/>
    <w:rsid w:val="00ED3116"/>
    <w:rsid w:val="00ED3631"/>
    <w:rsid w:val="00ED38BA"/>
    <w:rsid w:val="00ED5090"/>
    <w:rsid w:val="00EE2886"/>
    <w:rsid w:val="00EE4061"/>
    <w:rsid w:val="00EE4226"/>
    <w:rsid w:val="00EE46A7"/>
    <w:rsid w:val="00EE4A62"/>
    <w:rsid w:val="00EE6247"/>
    <w:rsid w:val="00EF079D"/>
    <w:rsid w:val="00EF139A"/>
    <w:rsid w:val="00EF3162"/>
    <w:rsid w:val="00EF367C"/>
    <w:rsid w:val="00EF3D7E"/>
    <w:rsid w:val="00EF5DB0"/>
    <w:rsid w:val="00EF6854"/>
    <w:rsid w:val="00EF699B"/>
    <w:rsid w:val="00F004B8"/>
    <w:rsid w:val="00F0056F"/>
    <w:rsid w:val="00F0180E"/>
    <w:rsid w:val="00F01DE3"/>
    <w:rsid w:val="00F02AD5"/>
    <w:rsid w:val="00F02EEC"/>
    <w:rsid w:val="00F03631"/>
    <w:rsid w:val="00F036BC"/>
    <w:rsid w:val="00F0391C"/>
    <w:rsid w:val="00F05264"/>
    <w:rsid w:val="00F05E6D"/>
    <w:rsid w:val="00F0754E"/>
    <w:rsid w:val="00F07F4A"/>
    <w:rsid w:val="00F12A1F"/>
    <w:rsid w:val="00F13B5F"/>
    <w:rsid w:val="00F14EDC"/>
    <w:rsid w:val="00F16A6B"/>
    <w:rsid w:val="00F178CC"/>
    <w:rsid w:val="00F20197"/>
    <w:rsid w:val="00F20E61"/>
    <w:rsid w:val="00F226A1"/>
    <w:rsid w:val="00F23B0A"/>
    <w:rsid w:val="00F241F6"/>
    <w:rsid w:val="00F246C5"/>
    <w:rsid w:val="00F2705D"/>
    <w:rsid w:val="00F27DBD"/>
    <w:rsid w:val="00F304DB"/>
    <w:rsid w:val="00F3072D"/>
    <w:rsid w:val="00F308FE"/>
    <w:rsid w:val="00F3096D"/>
    <w:rsid w:val="00F317ED"/>
    <w:rsid w:val="00F32820"/>
    <w:rsid w:val="00F32827"/>
    <w:rsid w:val="00F32EFC"/>
    <w:rsid w:val="00F334AE"/>
    <w:rsid w:val="00F33F1D"/>
    <w:rsid w:val="00F35D53"/>
    <w:rsid w:val="00F36A6A"/>
    <w:rsid w:val="00F41DC1"/>
    <w:rsid w:val="00F43070"/>
    <w:rsid w:val="00F435AD"/>
    <w:rsid w:val="00F438B2"/>
    <w:rsid w:val="00F44054"/>
    <w:rsid w:val="00F44549"/>
    <w:rsid w:val="00F46A78"/>
    <w:rsid w:val="00F46B32"/>
    <w:rsid w:val="00F479B0"/>
    <w:rsid w:val="00F47E5C"/>
    <w:rsid w:val="00F51FFF"/>
    <w:rsid w:val="00F52D83"/>
    <w:rsid w:val="00F54A52"/>
    <w:rsid w:val="00F54FFC"/>
    <w:rsid w:val="00F560F3"/>
    <w:rsid w:val="00F562DC"/>
    <w:rsid w:val="00F5660C"/>
    <w:rsid w:val="00F56A9E"/>
    <w:rsid w:val="00F60059"/>
    <w:rsid w:val="00F600D2"/>
    <w:rsid w:val="00F6043E"/>
    <w:rsid w:val="00F6045A"/>
    <w:rsid w:val="00F606C4"/>
    <w:rsid w:val="00F60F04"/>
    <w:rsid w:val="00F613FF"/>
    <w:rsid w:val="00F614B1"/>
    <w:rsid w:val="00F61E49"/>
    <w:rsid w:val="00F62647"/>
    <w:rsid w:val="00F6574B"/>
    <w:rsid w:val="00F7140D"/>
    <w:rsid w:val="00F72571"/>
    <w:rsid w:val="00F730CF"/>
    <w:rsid w:val="00F7321C"/>
    <w:rsid w:val="00F73C32"/>
    <w:rsid w:val="00F74550"/>
    <w:rsid w:val="00F7505F"/>
    <w:rsid w:val="00F76CCD"/>
    <w:rsid w:val="00F77894"/>
    <w:rsid w:val="00F81E5C"/>
    <w:rsid w:val="00F81FCB"/>
    <w:rsid w:val="00F81FF2"/>
    <w:rsid w:val="00F823EF"/>
    <w:rsid w:val="00F834B8"/>
    <w:rsid w:val="00F836F3"/>
    <w:rsid w:val="00F842C4"/>
    <w:rsid w:val="00F8434A"/>
    <w:rsid w:val="00F84DD8"/>
    <w:rsid w:val="00F85E93"/>
    <w:rsid w:val="00F85F35"/>
    <w:rsid w:val="00F86AB6"/>
    <w:rsid w:val="00F87B00"/>
    <w:rsid w:val="00F904BA"/>
    <w:rsid w:val="00F90AF9"/>
    <w:rsid w:val="00F929C3"/>
    <w:rsid w:val="00F9347D"/>
    <w:rsid w:val="00F9348A"/>
    <w:rsid w:val="00F94010"/>
    <w:rsid w:val="00F94924"/>
    <w:rsid w:val="00F95762"/>
    <w:rsid w:val="00F95EB2"/>
    <w:rsid w:val="00F9606A"/>
    <w:rsid w:val="00F97084"/>
    <w:rsid w:val="00FA1342"/>
    <w:rsid w:val="00FA224E"/>
    <w:rsid w:val="00FA2C95"/>
    <w:rsid w:val="00FA5B89"/>
    <w:rsid w:val="00FA6018"/>
    <w:rsid w:val="00FA7083"/>
    <w:rsid w:val="00FB03EE"/>
    <w:rsid w:val="00FB0574"/>
    <w:rsid w:val="00FB1365"/>
    <w:rsid w:val="00FB136C"/>
    <w:rsid w:val="00FB2492"/>
    <w:rsid w:val="00FB4DDD"/>
    <w:rsid w:val="00FB5046"/>
    <w:rsid w:val="00FB7150"/>
    <w:rsid w:val="00FB77DC"/>
    <w:rsid w:val="00FC0204"/>
    <w:rsid w:val="00FC0717"/>
    <w:rsid w:val="00FC156A"/>
    <w:rsid w:val="00FC3A78"/>
    <w:rsid w:val="00FC4F12"/>
    <w:rsid w:val="00FC6223"/>
    <w:rsid w:val="00FD0979"/>
    <w:rsid w:val="00FD0E05"/>
    <w:rsid w:val="00FD0EFB"/>
    <w:rsid w:val="00FD13FB"/>
    <w:rsid w:val="00FD1773"/>
    <w:rsid w:val="00FD1794"/>
    <w:rsid w:val="00FD1F56"/>
    <w:rsid w:val="00FD2F73"/>
    <w:rsid w:val="00FD323E"/>
    <w:rsid w:val="00FE2E42"/>
    <w:rsid w:val="00FE32AE"/>
    <w:rsid w:val="00FE3A1D"/>
    <w:rsid w:val="00FE4051"/>
    <w:rsid w:val="00FE4544"/>
    <w:rsid w:val="00FE47CE"/>
    <w:rsid w:val="00FE4B2B"/>
    <w:rsid w:val="00FE4E60"/>
    <w:rsid w:val="00FE5C47"/>
    <w:rsid w:val="00FE61D0"/>
    <w:rsid w:val="00FE6D27"/>
    <w:rsid w:val="00FF0852"/>
    <w:rsid w:val="00FF0C25"/>
    <w:rsid w:val="00FF2534"/>
    <w:rsid w:val="00FF36F6"/>
    <w:rsid w:val="00FF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DB3F3"/>
  <w15:chartTrackingRefBased/>
  <w15:docId w15:val="{D984AC2A-58C3-4FE4-9B62-D20C1916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0F1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A1F"/>
    <w:pPr>
      <w:keepNext/>
      <w:ind w:firstLine="0"/>
      <w:contextualSpacing/>
      <w:jc w:val="center"/>
      <w:outlineLvl w:val="0"/>
    </w:pPr>
    <w:rPr>
      <w:rFonts w:cs="Times New Roman"/>
      <w:b/>
      <w:sz w:val="36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A1F"/>
    <w:pPr>
      <w:keepNext/>
      <w:ind w:firstLine="0"/>
      <w:contextualSpacing/>
      <w:jc w:val="center"/>
      <w:outlineLvl w:val="1"/>
    </w:pPr>
    <w:rPr>
      <w:rFonts w:cs="Times New Roman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FDB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B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B37"/>
  </w:style>
  <w:style w:type="paragraph" w:styleId="Footer">
    <w:name w:val="footer"/>
    <w:basedOn w:val="Normal"/>
    <w:link w:val="FooterChar"/>
    <w:uiPriority w:val="99"/>
    <w:unhideWhenUsed/>
    <w:rsid w:val="003C4B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B37"/>
  </w:style>
  <w:style w:type="paragraph" w:styleId="ListParagraph">
    <w:name w:val="List Paragraph"/>
    <w:basedOn w:val="Normal"/>
    <w:link w:val="ListParagraphChar"/>
    <w:uiPriority w:val="34"/>
    <w:qFormat/>
    <w:rsid w:val="00B86D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7652"/>
    <w:rPr>
      <w:rFonts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A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AD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B2A1F"/>
    <w:rPr>
      <w:rFonts w:ascii="Times New Roman" w:hAnsi="Times New Roman" w:cs="Times New Roman"/>
      <w:b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B2A1F"/>
    <w:rPr>
      <w:rFonts w:ascii="Times New Roman" w:hAnsi="Times New Roman" w:cs="Times New Roman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57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7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255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50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References">
    <w:name w:val="References"/>
    <w:basedOn w:val="Normal"/>
    <w:link w:val="ReferencesChar"/>
    <w:qFormat/>
    <w:rsid w:val="00824D7F"/>
    <w:pPr>
      <w:ind w:left="360" w:hanging="3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D6AB4"/>
    <w:rPr>
      <w:rFonts w:ascii="Times New Roman" w:hAnsi="Times New Roman"/>
      <w:sz w:val="24"/>
    </w:rPr>
  </w:style>
  <w:style w:type="character" w:customStyle="1" w:styleId="ReferencesChar">
    <w:name w:val="References Char"/>
    <w:basedOn w:val="ListParagraphChar"/>
    <w:link w:val="References"/>
    <w:rsid w:val="00824D7F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B34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34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34E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34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34E3"/>
    <w:rPr>
      <w:rFonts w:ascii="Times New Roman" w:hAnsi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911C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83028B"/>
    <w:pPr>
      <w:spacing w:before="2040" w:after="240" w:line="240" w:lineRule="auto"/>
      <w:contextualSpacing/>
      <w:jc w:val="center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28B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FDB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3F7"/>
    <w:pPr>
      <w:numPr>
        <w:ilvl w:val="1"/>
      </w:numPr>
      <w:ind w:firstLine="720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73F7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NoSpacing">
    <w:name w:val="No Spacing"/>
    <w:uiPriority w:val="1"/>
    <w:qFormat/>
    <w:rsid w:val="00933E93"/>
    <w:pPr>
      <w:spacing w:after="0" w:line="240" w:lineRule="auto"/>
      <w:ind w:firstLine="720"/>
    </w:pPr>
    <w:rPr>
      <w:rFonts w:ascii="Times New Roman" w:hAnsi="Times New Roman"/>
      <w:sz w:val="24"/>
    </w:rPr>
  </w:style>
  <w:style w:type="paragraph" w:customStyle="1" w:styleId="Code">
    <w:name w:val="Code"/>
    <w:basedOn w:val="Normal"/>
    <w:link w:val="CodeChar"/>
    <w:qFormat/>
    <w:rsid w:val="007E21B1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7E21B1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3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\OneDrive\Documents\Templates\Word\APA%20Style%20Assign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E75647403D474CB57ED94D25C18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5D2AC-6571-4990-BA14-4A0F298FBDC4}"/>
      </w:docPartPr>
      <w:docPartBody>
        <w:p w:rsidR="003E084B" w:rsidRDefault="003E084B">
          <w:pPr>
            <w:pStyle w:val="E7E75647403D474CB57ED94D25C18F08"/>
          </w:pPr>
          <w:r w:rsidRPr="00082F9C">
            <w:rPr>
              <w:rStyle w:val="PlaceholderText"/>
            </w:rPr>
            <w:t>[Title]</w:t>
          </w:r>
        </w:p>
      </w:docPartBody>
    </w:docPart>
    <w:docPart>
      <w:docPartPr>
        <w:name w:val="A3179D862D034177A94D5DBCE10D7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0FD9F-3F26-49B3-8614-38F886A499A3}"/>
      </w:docPartPr>
      <w:docPartBody>
        <w:p w:rsidR="003E084B" w:rsidRDefault="003E084B">
          <w:pPr>
            <w:pStyle w:val="A3179D862D034177A94D5DBCE10D7832"/>
          </w:pPr>
          <w:r w:rsidRPr="00082F9C">
            <w:rPr>
              <w:rStyle w:val="PlaceholderText"/>
            </w:rPr>
            <w:t>[Author]</w:t>
          </w:r>
        </w:p>
      </w:docPartBody>
    </w:docPart>
    <w:docPart>
      <w:docPartPr>
        <w:name w:val="4AE13E92A5314FFEBF9CF296B62D1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387A4-25B6-452B-9CFE-F41179B7D061}"/>
      </w:docPartPr>
      <w:docPartBody>
        <w:p w:rsidR="003E084B" w:rsidRDefault="003E084B">
          <w:pPr>
            <w:pStyle w:val="4AE13E92A5314FFEBF9CF296B62D1D14"/>
          </w:pPr>
          <w:r w:rsidRPr="00082F9C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4B"/>
    <w:rsid w:val="003E084B"/>
    <w:rsid w:val="005C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7E75647403D474CB57ED94D25C18F08">
    <w:name w:val="E7E75647403D474CB57ED94D25C18F08"/>
  </w:style>
  <w:style w:type="paragraph" w:customStyle="1" w:styleId="A3179D862D034177A94D5DBCE10D7832">
    <w:name w:val="A3179D862D034177A94D5DBCE10D7832"/>
  </w:style>
  <w:style w:type="paragraph" w:customStyle="1" w:styleId="4AE13E92A5314FFEBF9CF296B62D1D14">
    <w:name w:val="4AE13E92A5314FFEBF9CF296B62D1D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D24CB-3195-4A2F-8A37-A893997288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A81A23-3C07-491C-A202-6125D6939D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783099-A2A4-432B-8CD6-A13CA3154B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E9AE83-8EE9-41C1-A406-55A391D7A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Assignment.dotx</Template>
  <TotalTime>2295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Assignment</vt:lpstr>
    </vt:vector>
  </TitlesOfParts>
  <Company>Southern New Hampshire University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Project: Design Decisions</dc:title>
  <dc:subject/>
  <dc:creator>Charles Hilton</dc:creator>
  <cp:keywords/>
  <dc:description/>
  <cp:lastModifiedBy>Charles Hilton</cp:lastModifiedBy>
  <cp:revision>333</cp:revision>
  <cp:lastPrinted>2020-06-29T03:10:00Z</cp:lastPrinted>
  <dcterms:created xsi:type="dcterms:W3CDTF">2022-11-20T21:23:00Z</dcterms:created>
  <dcterms:modified xsi:type="dcterms:W3CDTF">2023-02-22T06:52:00Z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